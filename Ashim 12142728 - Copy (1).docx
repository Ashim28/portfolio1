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0995" w14:textId="7A4177DF" w:rsidR="00FD1553" w:rsidRDefault="007A4BDC" w:rsidP="00656927">
      <w:pPr>
        <w:pStyle w:val="Heading1"/>
      </w:pPr>
      <w:bookmarkStart w:id="0" w:name="_Toc452628284"/>
      <w:r>
        <w:t>Conflict Scenario</w:t>
      </w:r>
    </w:p>
    <w:p w14:paraId="3CA08F49" w14:textId="77777777" w:rsidR="00D27F86" w:rsidRPr="00D27F86" w:rsidRDefault="00D27F86" w:rsidP="00D27F86"/>
    <w:p w14:paraId="3F1C0A9E" w14:textId="70328789" w:rsidR="007C12EC" w:rsidRPr="007C12EC" w:rsidRDefault="007C12EC" w:rsidP="007C12EC">
      <w:pPr>
        <w:pStyle w:val="Heading2"/>
      </w:pPr>
      <w:r w:rsidRPr="00BE0641">
        <w:rPr>
          <w:b/>
          <w:bCs/>
        </w:rPr>
        <w:t>Student Name and ID:</w:t>
      </w:r>
      <w:r>
        <w:t xml:space="preserve"> </w:t>
      </w:r>
      <w:sdt>
        <w:sdtPr>
          <w:id w:val="-2097849475"/>
          <w:placeholder>
            <w:docPart w:val="DefaultPlaceholder_-1854013440"/>
          </w:placeholder>
        </w:sdtPr>
        <w:sdtEndPr/>
        <w:sdtContent>
          <w:r w:rsidR="00483EFD">
            <w:t xml:space="preserve">Ashim </w:t>
          </w:r>
          <w:proofErr w:type="gramStart"/>
          <w:r w:rsidR="00483EFD">
            <w:t>Regmi ,</w:t>
          </w:r>
          <w:proofErr w:type="gramEnd"/>
          <w:r w:rsidR="00483EFD">
            <w:t xml:space="preserve"> 12142728</w:t>
          </w:r>
        </w:sdtContent>
      </w:sdt>
    </w:p>
    <w:p w14:paraId="54209BFB" w14:textId="4B73C809" w:rsidR="00BE0641" w:rsidRPr="007C12EC" w:rsidRDefault="00BE0641" w:rsidP="00BE0641">
      <w:pPr>
        <w:pStyle w:val="Heading2"/>
      </w:pPr>
      <w:r w:rsidRPr="00BE0641">
        <w:rPr>
          <w:b/>
          <w:bCs/>
        </w:rPr>
        <w:t>Student Name and ID:</w:t>
      </w:r>
      <w:r>
        <w:t xml:space="preserve"> </w:t>
      </w:r>
      <w:sdt>
        <w:sdtPr>
          <w:id w:val="671157895"/>
          <w:placeholder>
            <w:docPart w:val="9E90DD9B444E4685A73E36652B169F21"/>
          </w:placeholder>
        </w:sdtPr>
        <w:sdtEndPr/>
        <w:sdtContent>
          <w:r w:rsidR="00D67C81">
            <w:t>D</w:t>
          </w:r>
          <w:r w:rsidR="00A02CA8">
            <w:t xml:space="preserve">inesh </w:t>
          </w:r>
          <w:proofErr w:type="gramStart"/>
          <w:r w:rsidR="00A02CA8">
            <w:t>Tamang ,</w:t>
          </w:r>
          <w:proofErr w:type="gramEnd"/>
          <w:r w:rsidR="00A02CA8">
            <w:t xml:space="preserve"> </w:t>
          </w:r>
          <w:r w:rsidR="004E0743">
            <w:t>12201918</w:t>
          </w:r>
        </w:sdtContent>
      </w:sdt>
    </w:p>
    <w:p w14:paraId="7FE3C231" w14:textId="77777777" w:rsidR="007C12EC" w:rsidRPr="007C12EC" w:rsidRDefault="007C12EC" w:rsidP="007C12EC"/>
    <w:p w14:paraId="7BF53565" w14:textId="7A7B61D5" w:rsidR="00CD1AD7" w:rsidRPr="00A51F09" w:rsidRDefault="00CD1AD7" w:rsidP="00CD1AD7">
      <w:pPr>
        <w:pStyle w:val="Heading2"/>
        <w:rPr>
          <w:b/>
          <w:bCs/>
        </w:rPr>
      </w:pPr>
      <w:r w:rsidRPr="00A51F09">
        <w:rPr>
          <w:b/>
          <w:bCs/>
        </w:rPr>
        <w:t>Scenario</w:t>
      </w:r>
    </w:p>
    <w:p w14:paraId="07FE019C" w14:textId="6A651E50" w:rsidR="0016251F" w:rsidRDefault="0016251F" w:rsidP="007A4BDC">
      <w:r>
        <w:t>Find a partner.</w:t>
      </w:r>
      <w:r w:rsidR="00763AF3">
        <w:t xml:space="preserve">  </w:t>
      </w:r>
      <w:r w:rsidR="00DA20ED">
        <w:t xml:space="preserve">Read the </w:t>
      </w:r>
      <w:r w:rsidR="00763AF3">
        <w:t>scenario</w:t>
      </w:r>
      <w:r w:rsidR="00DA20ED">
        <w:t xml:space="preserve"> below</w:t>
      </w:r>
      <w:r w:rsidR="00763AF3">
        <w:t xml:space="preserve">.  Choose one partner to be </w:t>
      </w:r>
      <w:r w:rsidR="00984864" w:rsidRPr="00984864">
        <w:t>Joe Bloggs</w:t>
      </w:r>
      <w:r w:rsidR="00763AF3">
        <w:t xml:space="preserve">, and the other to be </w:t>
      </w:r>
      <w:r w:rsidR="00984864" w:rsidRPr="00984864">
        <w:t>Jane Doe</w:t>
      </w:r>
      <w:r w:rsidR="00763AF3">
        <w:t>.</w:t>
      </w:r>
      <w:r w:rsidR="000A03F0">
        <w:t xml:space="preserve">  Together, answer the following to help prepare you for the role play.</w:t>
      </w:r>
    </w:p>
    <w:p w14:paraId="51B6FC38" w14:textId="21D57D88" w:rsidR="006121D3" w:rsidRDefault="006121D3" w:rsidP="007A4BDC"/>
    <w:p w14:paraId="659C5D04" w14:textId="3AB97F95" w:rsidR="006121D3" w:rsidRPr="000D4773" w:rsidRDefault="006121D3" w:rsidP="006121D3">
      <w:pPr>
        <w:pStyle w:val="Heading2"/>
        <w:rPr>
          <w:b/>
          <w:bCs/>
        </w:rPr>
      </w:pPr>
      <w:r w:rsidRPr="000D4773">
        <w:rPr>
          <w:b/>
          <w:bCs/>
        </w:rPr>
        <w:t>Scenario</w:t>
      </w:r>
      <w:r w:rsidR="000D4773">
        <w:rPr>
          <w:b/>
          <w:bCs/>
        </w:rPr>
        <w:t>:</w:t>
      </w:r>
      <w:r w:rsidRPr="000D4773">
        <w:rPr>
          <w:b/>
          <w:bCs/>
        </w:rPr>
        <w:t xml:space="preserve"> </w:t>
      </w:r>
      <w:r w:rsidR="000D4773">
        <w:rPr>
          <w:b/>
          <w:bCs/>
        </w:rPr>
        <w:t>Joe</w:t>
      </w:r>
      <w:r w:rsidRPr="000D4773">
        <w:rPr>
          <w:b/>
          <w:bCs/>
        </w:rPr>
        <w:t xml:space="preserve"> did not complete a task by the deadline</w:t>
      </w:r>
    </w:p>
    <w:p w14:paraId="5A582D42" w14:textId="037C01EB" w:rsidR="00B15711" w:rsidRDefault="000D4773" w:rsidP="0016251F">
      <w:r>
        <w:t>Joe</w:t>
      </w:r>
      <w:r w:rsidR="00B15711">
        <w:t xml:space="preserve"> and </w:t>
      </w:r>
      <w:r>
        <w:t>Jane</w:t>
      </w:r>
      <w:r w:rsidR="00B15711">
        <w:t xml:space="preserve"> are working on a report </w:t>
      </w:r>
      <w:r w:rsidR="00F1422F">
        <w:t>that is due today</w:t>
      </w:r>
      <w:r w:rsidR="00B15711">
        <w:t xml:space="preserve">.  </w:t>
      </w:r>
      <w:r>
        <w:t>Joe</w:t>
      </w:r>
      <w:r w:rsidR="00B15711">
        <w:t xml:space="preserve"> was assigned the task of writing the executive summary.  Unfortunately, </w:t>
      </w:r>
      <w:r w:rsidR="00942DDD">
        <w:t>Joe</w:t>
      </w:r>
      <w:r w:rsidR="00B15711">
        <w:t xml:space="preserve"> has not completed the </w:t>
      </w:r>
      <w:r w:rsidR="00F1422F">
        <w:t>task.</w:t>
      </w:r>
    </w:p>
    <w:p w14:paraId="64A09B08" w14:textId="69D56DC5" w:rsidR="000D41C8" w:rsidRDefault="000D41C8" w:rsidP="0016251F"/>
    <w:p w14:paraId="4F3AD02B" w14:textId="17F06E51" w:rsidR="000C3E4A" w:rsidRDefault="00D55187" w:rsidP="0016251F">
      <w:r>
        <w:t>What is the most appropriate conflict manage</w:t>
      </w:r>
      <w:r w:rsidR="00DA20ED">
        <w:t>ment</w:t>
      </w:r>
      <w:r>
        <w:t xml:space="preserve"> strategy for </w:t>
      </w:r>
      <w:r w:rsidR="00942DDD">
        <w:t>Jane</w:t>
      </w:r>
      <w:r w:rsidR="00F044D0">
        <w:t xml:space="preserve"> to use in </w:t>
      </w:r>
      <w:r>
        <w:t>this situation?</w:t>
      </w:r>
      <w:r w:rsidR="006E0EA6">
        <w:t xml:space="preserve"> (Choose one)</w:t>
      </w:r>
    </w:p>
    <w:p w14:paraId="20112341" w14:textId="048CF140" w:rsidR="000C3E4A" w:rsidRDefault="00E70271" w:rsidP="001B199A">
      <w:sdt>
        <w:sdtPr>
          <w:id w:val="-5314202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3A1F">
            <w:rPr>
              <w:rFonts w:ascii="MS Gothic" w:eastAsia="MS Gothic" w:hAnsi="MS Gothic" w:hint="eastAsia"/>
            </w:rPr>
            <w:t>☐</w:t>
          </w:r>
        </w:sdtContent>
      </w:sdt>
      <w:r w:rsidR="001B199A">
        <w:t>Compete/Force</w:t>
      </w:r>
    </w:p>
    <w:p w14:paraId="2C753EDF" w14:textId="1F3791DB" w:rsidR="001B199A" w:rsidRDefault="00E70271" w:rsidP="001B199A">
      <w:sdt>
        <w:sdtPr>
          <w:id w:val="11894973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199A">
            <w:rPr>
              <w:rFonts w:ascii="MS Gothic" w:eastAsia="MS Gothic" w:hAnsi="MS Gothic" w:hint="eastAsia"/>
            </w:rPr>
            <w:t>☐</w:t>
          </w:r>
        </w:sdtContent>
      </w:sdt>
      <w:r w:rsidR="001B199A">
        <w:t>Compromise</w:t>
      </w:r>
    </w:p>
    <w:p w14:paraId="61B8F103" w14:textId="4E184F0D" w:rsidR="001B199A" w:rsidRDefault="00E70271" w:rsidP="001B199A">
      <w:sdt>
        <w:sdtPr>
          <w:id w:val="-8616676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199A">
            <w:rPr>
              <w:rFonts w:ascii="MS Gothic" w:eastAsia="MS Gothic" w:hAnsi="MS Gothic" w:hint="eastAsia"/>
            </w:rPr>
            <w:t>☐</w:t>
          </w:r>
        </w:sdtContent>
      </w:sdt>
      <w:r w:rsidR="001B199A">
        <w:t>Avoid/Withdraw</w:t>
      </w:r>
    </w:p>
    <w:p w14:paraId="603C0DB2" w14:textId="3B5B8517" w:rsidR="001B199A" w:rsidRDefault="00E70271" w:rsidP="001B199A">
      <w:sdt>
        <w:sdtPr>
          <w:id w:val="6088613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199A">
            <w:rPr>
              <w:rFonts w:ascii="MS Gothic" w:eastAsia="MS Gothic" w:hAnsi="MS Gothic" w:hint="eastAsia"/>
            </w:rPr>
            <w:t>☐</w:t>
          </w:r>
        </w:sdtContent>
      </w:sdt>
      <w:r w:rsidR="001B199A">
        <w:t>Collaborate/Confront</w:t>
      </w:r>
    </w:p>
    <w:p w14:paraId="7F0C67FD" w14:textId="0C04CC90" w:rsidR="001B199A" w:rsidRDefault="00E70271" w:rsidP="001B199A">
      <w:sdt>
        <w:sdtPr>
          <w:id w:val="11789231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B1475">
            <w:rPr>
              <w:rFonts w:ascii="MS Gothic" w:eastAsia="MS Gothic" w:hAnsi="MS Gothic" w:hint="eastAsia"/>
            </w:rPr>
            <w:t>☒</w:t>
          </w:r>
        </w:sdtContent>
      </w:sdt>
      <w:r w:rsidR="001B199A">
        <w:t>Accommodate/Smooth</w:t>
      </w:r>
    </w:p>
    <w:p w14:paraId="46B7A637" w14:textId="77777777" w:rsidR="00591FB5" w:rsidRDefault="00591FB5" w:rsidP="00A40276"/>
    <w:p w14:paraId="084BE2D6" w14:textId="38D8DF0B" w:rsidR="00A40276" w:rsidRDefault="00A40276" w:rsidP="00A40276">
      <w:r>
        <w:t>Why</w:t>
      </w:r>
      <w:r w:rsidR="006E0EA6">
        <w:t xml:space="preserve"> did you choose the above</w:t>
      </w:r>
      <w:r>
        <w:t xml:space="preserve"> </w:t>
      </w:r>
      <w:r w:rsidR="006E0EA6">
        <w:t>conflict management strategy?</w:t>
      </w:r>
    </w:p>
    <w:sdt>
      <w:sdtPr>
        <w:id w:val="-1667172228"/>
        <w:placeholder>
          <w:docPart w:val="DefaultPlaceholder_-1854013440"/>
        </w:placeholder>
      </w:sdtPr>
      <w:sdtEndPr/>
      <w:sdtContent>
        <w:p w14:paraId="6249EC7B" w14:textId="25D66A18" w:rsidR="00A40276" w:rsidRDefault="00FD4585" w:rsidP="00A40276">
          <w:r>
            <w:t xml:space="preserve">: </w:t>
          </w:r>
          <w:r w:rsidR="00A75D1C">
            <w:t xml:space="preserve">I choose the </w:t>
          </w:r>
          <w:r w:rsidR="00D71A88">
            <w:t xml:space="preserve">following conflict management strategy because it </w:t>
          </w:r>
          <w:r w:rsidR="00621118">
            <w:t xml:space="preserve">fit with the </w:t>
          </w:r>
          <w:r w:rsidR="00ED1AB2">
            <w:t>scenario and can help the process go smoothly.</w:t>
          </w:r>
        </w:p>
      </w:sdtContent>
    </w:sdt>
    <w:p w14:paraId="37B829C1" w14:textId="77777777" w:rsidR="00591FB5" w:rsidRDefault="00591FB5" w:rsidP="000975F6">
      <w:pPr>
        <w:pStyle w:val="Heading3"/>
      </w:pPr>
    </w:p>
    <w:p w14:paraId="76F54147" w14:textId="77777777" w:rsidR="00591FB5" w:rsidRDefault="00591FB5" w:rsidP="000975F6">
      <w:pPr>
        <w:pStyle w:val="Heading3"/>
      </w:pPr>
    </w:p>
    <w:p w14:paraId="272AACB0" w14:textId="5524892C" w:rsidR="00572E9B" w:rsidRPr="00706EAB" w:rsidRDefault="000975F6" w:rsidP="00706EAB">
      <w:pPr>
        <w:pStyle w:val="Heading3"/>
        <w:rPr>
          <w:b/>
          <w:bCs/>
        </w:rPr>
      </w:pPr>
      <w:r w:rsidRPr="0050076B">
        <w:rPr>
          <w:b/>
          <w:bCs/>
        </w:rPr>
        <w:t>Listen and Understand</w:t>
      </w:r>
    </w:p>
    <w:p w14:paraId="5BD41936" w14:textId="77777777" w:rsidR="00572E9B" w:rsidRDefault="005E716D" w:rsidP="00572E9B">
      <w:r>
        <w:t xml:space="preserve">How </w:t>
      </w:r>
      <w:r w:rsidR="002F5874">
        <w:t>c</w:t>
      </w:r>
      <w:r>
        <w:t xml:space="preserve">ould </w:t>
      </w:r>
      <w:r w:rsidR="00062908">
        <w:t>Jane</w:t>
      </w:r>
      <w:r w:rsidR="000D41C8">
        <w:t xml:space="preserve"> </w:t>
      </w:r>
      <w:r w:rsidR="00082901">
        <w:t>start the conversation?</w:t>
      </w:r>
      <w:r>
        <w:t xml:space="preserve">  </w:t>
      </w:r>
    </w:p>
    <w:sdt>
      <w:sdtPr>
        <w:id w:val="1573238520"/>
        <w:placeholder>
          <w:docPart w:val="DefaultPlaceholder_-1854013440"/>
        </w:placeholder>
      </w:sdtPr>
      <w:sdtEndPr/>
      <w:sdtContent>
        <w:p w14:paraId="66B5AE91" w14:textId="5AF04D30" w:rsidR="00572E9B" w:rsidRDefault="00EB1899" w:rsidP="00572E9B">
          <w:r>
            <w:t xml:space="preserve">: Jane could start the conversation by asking </w:t>
          </w:r>
          <w:r w:rsidR="00367564">
            <w:t>joe,</w:t>
          </w:r>
          <w:r w:rsidR="007E1370">
            <w:t>”</w:t>
          </w:r>
          <w:r w:rsidR="00367564">
            <w:t xml:space="preserve"> what about the report you were goi</w:t>
          </w:r>
          <w:r w:rsidR="007E1370">
            <w:t>ng to submit today”? .</w:t>
          </w:r>
        </w:p>
      </w:sdtContent>
    </w:sdt>
    <w:p w14:paraId="34E5CC09" w14:textId="77777777" w:rsidR="00572E9B" w:rsidRDefault="00572E9B" w:rsidP="00572E9B"/>
    <w:p w14:paraId="6BB59ACB" w14:textId="77777777" w:rsidR="00572E9B" w:rsidRDefault="00572E9B" w:rsidP="00572E9B"/>
    <w:p w14:paraId="4332A797" w14:textId="6ED13A47" w:rsidR="00572E9B" w:rsidRDefault="00730A5B" w:rsidP="00572E9B">
      <w:r>
        <w:t xml:space="preserve">Describe the purpose of the discussion.  </w:t>
      </w:r>
      <w:r w:rsidR="00F12C12">
        <w:t xml:space="preserve">Describe the conflict.  </w:t>
      </w:r>
      <w:r w:rsidR="00572E9B">
        <w:t>What questions could Jane ask to determine Joe’s perspective of the situation?</w:t>
      </w:r>
    </w:p>
    <w:sdt>
      <w:sdtPr>
        <w:id w:val="1078561435"/>
        <w:placeholder>
          <w:docPart w:val="DefaultPlaceholder_-1854013440"/>
        </w:placeholder>
      </w:sdtPr>
      <w:sdtEndPr/>
      <w:sdtContent>
        <w:p w14:paraId="19C7DB25" w14:textId="5533593A" w:rsidR="00572E9B" w:rsidRDefault="007B5F00" w:rsidP="0016251F">
          <w:r>
            <w:t xml:space="preserve">: </w:t>
          </w:r>
          <w:r w:rsidR="006F45B2">
            <w:t xml:space="preserve">The main </w:t>
          </w:r>
          <w:r w:rsidR="005730C9">
            <w:t xml:space="preserve">purpose the above discussion is </w:t>
          </w:r>
          <w:r w:rsidR="003C21CD">
            <w:t xml:space="preserve">to get the report </w:t>
          </w:r>
          <w:r w:rsidR="001A15D1">
            <w:t xml:space="preserve">from joe </w:t>
          </w:r>
          <w:r w:rsidR="007D10A1">
            <w:t xml:space="preserve">that he is going to submit to jane </w:t>
          </w:r>
          <w:r w:rsidR="00B46CF9">
            <w:t xml:space="preserve">but </w:t>
          </w:r>
          <w:r w:rsidR="00E049A4">
            <w:t xml:space="preserve">jane found that joe hasn`t completed the report </w:t>
          </w:r>
          <w:r w:rsidR="00AD1CED">
            <w:t xml:space="preserve">and the conflict rises between both of them </w:t>
          </w:r>
          <w:r w:rsidR="009F0EAD">
            <w:t>as she has given very important task to complete</w:t>
          </w:r>
          <w:r w:rsidR="004A3230">
            <w:t xml:space="preserve"> to </w:t>
          </w:r>
          <w:proofErr w:type="gramStart"/>
          <w:r w:rsidR="004A3230">
            <w:t>him .</w:t>
          </w:r>
          <w:proofErr w:type="gramEnd"/>
          <w:r w:rsidR="004A3230">
            <w:t xml:space="preserve"> Jane could ask </w:t>
          </w:r>
          <w:proofErr w:type="gramStart"/>
          <w:r w:rsidR="004A3230">
            <w:t xml:space="preserve">“ </w:t>
          </w:r>
          <w:r w:rsidR="003A6102">
            <w:t>What</w:t>
          </w:r>
          <w:proofErr w:type="gramEnd"/>
          <w:r w:rsidR="003A6102">
            <w:t xml:space="preserve"> was there more important than the task that I had given to you</w:t>
          </w:r>
          <w:r w:rsidR="00090678">
            <w:t xml:space="preserve"> , </w:t>
          </w:r>
          <w:r w:rsidR="009633C3">
            <w:t xml:space="preserve">is there any problem with you or with any of </w:t>
          </w:r>
          <w:r w:rsidR="00B141A9">
            <w:t>your family ?”</w:t>
          </w:r>
        </w:p>
      </w:sdtContent>
    </w:sdt>
    <w:p w14:paraId="565959A3" w14:textId="77777777" w:rsidR="00572E9B" w:rsidRDefault="00572E9B" w:rsidP="0016251F"/>
    <w:p w14:paraId="2A08365F" w14:textId="77777777" w:rsidR="00572E9B" w:rsidRDefault="00572E9B" w:rsidP="0016251F"/>
    <w:p w14:paraId="67418AAF" w14:textId="3CD09C47" w:rsidR="00673C6A" w:rsidRDefault="00062908" w:rsidP="0016251F">
      <w:r>
        <w:t>Write sentences that</w:t>
      </w:r>
      <w:r w:rsidR="00DE25C2">
        <w:t xml:space="preserve"> </w:t>
      </w:r>
      <w:r w:rsidR="006D54BF">
        <w:t xml:space="preserve">features </w:t>
      </w:r>
      <w:r>
        <w:t>the</w:t>
      </w:r>
      <w:r w:rsidR="00DE25C2">
        <w:t xml:space="preserve"> “I” phrase</w:t>
      </w:r>
      <w:r>
        <w:t>, such as in the example below:</w:t>
      </w:r>
    </w:p>
    <w:p w14:paraId="71D82E06" w14:textId="5142A040" w:rsidR="00FE179D" w:rsidRDefault="00673C6A" w:rsidP="00572E9B">
      <w:pPr>
        <w:ind w:left="720"/>
      </w:pPr>
      <w:r>
        <w:t xml:space="preserve">“I feel </w:t>
      </w:r>
      <w:r w:rsidRPr="00431A16">
        <w:rPr>
          <w:i/>
        </w:rPr>
        <w:t>[your feeling]</w:t>
      </w:r>
      <w:r>
        <w:t xml:space="preserve"> when </w:t>
      </w:r>
      <w:r w:rsidRPr="00431A16">
        <w:rPr>
          <w:i/>
        </w:rPr>
        <w:t>[their behaviour]</w:t>
      </w:r>
      <w:r>
        <w:t xml:space="preserve"> because </w:t>
      </w:r>
      <w:r w:rsidRPr="00431A16">
        <w:rPr>
          <w:i/>
        </w:rPr>
        <w:t>[effects on you]</w:t>
      </w:r>
      <w:r>
        <w:t xml:space="preserve">.  I would like </w:t>
      </w:r>
      <w:r w:rsidRPr="00431A16">
        <w:rPr>
          <w:i/>
        </w:rPr>
        <w:t>[alternative behaviour]</w:t>
      </w:r>
      <w:r>
        <w:t xml:space="preserve">”.  </w:t>
      </w:r>
    </w:p>
    <w:sdt>
      <w:sdtPr>
        <w:id w:val="-1017153005"/>
        <w:placeholder>
          <w:docPart w:val="DefaultPlaceholder_-1854013440"/>
        </w:placeholder>
      </w:sdtPr>
      <w:sdtEndPr/>
      <w:sdtContent>
        <w:p w14:paraId="4B55B03C" w14:textId="183F098E" w:rsidR="005C1481" w:rsidRDefault="00F631C3" w:rsidP="00A51EDE">
          <w:r>
            <w:t xml:space="preserve">: I </w:t>
          </w:r>
          <w:r w:rsidR="007D60E2">
            <w:t xml:space="preserve">feel like </w:t>
          </w:r>
          <w:r w:rsidR="0047025D">
            <w:t>I am</w:t>
          </w:r>
          <w:r w:rsidR="007D60E2">
            <w:t xml:space="preserve"> having very difficult time when </w:t>
          </w:r>
          <w:r w:rsidR="00B06BCE">
            <w:t>I am studying because I don’t thi</w:t>
          </w:r>
          <w:r w:rsidR="00F12AC3">
            <w:t xml:space="preserve">nk I will pass this </w:t>
          </w:r>
          <w:proofErr w:type="gramStart"/>
          <w:r w:rsidR="00F12AC3">
            <w:t>semester .</w:t>
          </w:r>
          <w:proofErr w:type="gramEnd"/>
          <w:r w:rsidR="00F12AC3">
            <w:t xml:space="preserve"> I would like </w:t>
          </w:r>
          <w:r w:rsidR="00FF0398">
            <w:t xml:space="preserve">to take a time from this moment and go for a holiday to </w:t>
          </w:r>
          <w:r w:rsidR="00C8349D">
            <w:t xml:space="preserve">fresh my </w:t>
          </w:r>
          <w:proofErr w:type="gramStart"/>
          <w:r w:rsidR="00C8349D">
            <w:t>mind .</w:t>
          </w:r>
          <w:proofErr w:type="gramEnd"/>
          <w:r w:rsidR="00C8349D">
            <w:t xml:space="preserve"> </w:t>
          </w:r>
        </w:p>
      </w:sdtContent>
    </w:sdt>
    <w:p w14:paraId="2F6661FE" w14:textId="77777777" w:rsidR="005C1481" w:rsidRDefault="005C1481" w:rsidP="0016251F"/>
    <w:p w14:paraId="1ABC4E14" w14:textId="77777777" w:rsidR="00572E9B" w:rsidRDefault="00572E9B" w:rsidP="00F12C12"/>
    <w:p w14:paraId="4EA35AE9" w14:textId="56E6B8CE" w:rsidR="009A377F" w:rsidRDefault="00F044D0" w:rsidP="00F12C12">
      <w:r>
        <w:t xml:space="preserve">Invent </w:t>
      </w:r>
      <w:r w:rsidR="007B431C">
        <w:t xml:space="preserve">a reason </w:t>
      </w:r>
      <w:r w:rsidR="00B071BB">
        <w:t xml:space="preserve">why </w:t>
      </w:r>
      <w:r w:rsidR="00572E9B">
        <w:t>Joe</w:t>
      </w:r>
      <w:r w:rsidR="00C70836">
        <w:t xml:space="preserve"> did not complete the executive summary by the deadline.</w:t>
      </w:r>
      <w:r w:rsidR="007B431C">
        <w:t xml:space="preserve"> </w:t>
      </w:r>
    </w:p>
    <w:sdt>
      <w:sdtPr>
        <w:id w:val="-617222886"/>
        <w:placeholder>
          <w:docPart w:val="DefaultPlaceholder_-1854013440"/>
        </w:placeholder>
      </w:sdtPr>
      <w:sdtEndPr/>
      <w:sdtContent>
        <w:p w14:paraId="00CBDB57" w14:textId="084E429C" w:rsidR="003B355E" w:rsidRDefault="00C8349D" w:rsidP="00B071BB">
          <w:r>
            <w:t>: Joe couldn</w:t>
          </w:r>
          <w:r w:rsidR="00854398">
            <w:t xml:space="preserve">’t complete the task by the deadline because he was </w:t>
          </w:r>
          <w:r w:rsidR="00E25760">
            <w:t xml:space="preserve">crushed between his study load and work load thus he can neither focus on his study nor his </w:t>
          </w:r>
          <w:proofErr w:type="gramStart"/>
          <w:r w:rsidR="00E25760">
            <w:t>work .</w:t>
          </w:r>
          <w:proofErr w:type="gramEnd"/>
          <w:r w:rsidR="00E25760">
            <w:t xml:space="preserve"> </w:t>
          </w:r>
        </w:p>
      </w:sdtContent>
    </w:sdt>
    <w:p w14:paraId="4B525202" w14:textId="77777777" w:rsidR="003B355E" w:rsidRDefault="003B355E" w:rsidP="00B071BB"/>
    <w:p w14:paraId="0D688974" w14:textId="77777777" w:rsidR="00060CE1" w:rsidRDefault="00060CE1" w:rsidP="00F12C12"/>
    <w:p w14:paraId="5B7560AB" w14:textId="396068BE" w:rsidR="00F12C12" w:rsidRDefault="009A377F" w:rsidP="00F12C12">
      <w:r>
        <w:t xml:space="preserve">How </w:t>
      </w:r>
      <w:r w:rsidR="007A0FDF">
        <w:t>c</w:t>
      </w:r>
      <w:r>
        <w:t xml:space="preserve">ould </w:t>
      </w:r>
      <w:r w:rsidR="003B355E">
        <w:t>Jane</w:t>
      </w:r>
      <w:r w:rsidR="007A0FDF">
        <w:t xml:space="preserve"> </w:t>
      </w:r>
      <w:r>
        <w:t xml:space="preserve">paraphrase </w:t>
      </w:r>
      <w:r w:rsidR="003B355E">
        <w:t>Joe</w:t>
      </w:r>
      <w:r w:rsidR="00F044D0">
        <w:t>’s</w:t>
      </w:r>
      <w:r>
        <w:t xml:space="preserve"> reason </w:t>
      </w:r>
      <w:r w:rsidR="00F044D0">
        <w:t xml:space="preserve">for missing the deadline </w:t>
      </w:r>
      <w:r>
        <w:t xml:space="preserve">to </w:t>
      </w:r>
      <w:r w:rsidR="00F044D0">
        <w:t xml:space="preserve">ensure that she understands </w:t>
      </w:r>
      <w:r w:rsidR="003B355E">
        <w:t>Joe</w:t>
      </w:r>
      <w:r w:rsidR="003718C8">
        <w:t xml:space="preserve">’s </w:t>
      </w:r>
      <w:r w:rsidR="00F12C12">
        <w:t>perspective?</w:t>
      </w:r>
    </w:p>
    <w:sdt>
      <w:sdtPr>
        <w:id w:val="-1719431390"/>
        <w:placeholder>
          <w:docPart w:val="DefaultPlaceholder_-1854013440"/>
        </w:placeholder>
      </w:sdtPr>
      <w:sdtEndPr/>
      <w:sdtContent>
        <w:p w14:paraId="64FE42BC" w14:textId="555BFA74" w:rsidR="003B355E" w:rsidRDefault="00C23A89" w:rsidP="00F12C12">
          <w:r>
            <w:t xml:space="preserve">: Jane </w:t>
          </w:r>
          <w:r w:rsidR="00357611">
            <w:t>coul</w:t>
          </w:r>
          <w:r w:rsidR="00FF7759">
            <w:t xml:space="preserve">d be deeply sorry to hear </w:t>
          </w:r>
          <w:proofErr w:type="spellStart"/>
          <w:r w:rsidR="00FF7759">
            <w:t>hear</w:t>
          </w:r>
          <w:proofErr w:type="spellEnd"/>
          <w:r w:rsidR="00FF7759">
            <w:t xml:space="preserve"> with what phase joe was going </w:t>
          </w:r>
          <w:proofErr w:type="gramStart"/>
          <w:r w:rsidR="00FF7759">
            <w:t>through  and</w:t>
          </w:r>
          <w:proofErr w:type="gramEnd"/>
          <w:r w:rsidR="00FF7759">
            <w:t xml:space="preserve"> </w:t>
          </w:r>
          <w:r w:rsidR="00807A10">
            <w:t xml:space="preserve">saying she isn’t </w:t>
          </w:r>
          <w:r w:rsidR="007C104F">
            <w:t>mad at joe for not submitting the report on time .</w:t>
          </w:r>
        </w:p>
      </w:sdtContent>
    </w:sdt>
    <w:p w14:paraId="52BCF36B" w14:textId="77777777" w:rsidR="003B355E" w:rsidRDefault="003B355E" w:rsidP="00F12C12"/>
    <w:p w14:paraId="19626018" w14:textId="77777777" w:rsidR="003B355E" w:rsidRDefault="003B355E" w:rsidP="00DC130F">
      <w:pPr>
        <w:pStyle w:val="Heading3"/>
      </w:pPr>
    </w:p>
    <w:p w14:paraId="7AAD7FF1" w14:textId="19D19C35" w:rsidR="00DC130F" w:rsidRPr="006E0EA6" w:rsidRDefault="00DC130F" w:rsidP="00DC130F">
      <w:pPr>
        <w:pStyle w:val="Heading3"/>
        <w:rPr>
          <w:b/>
          <w:bCs/>
        </w:rPr>
      </w:pPr>
      <w:r w:rsidRPr="006E0EA6">
        <w:rPr>
          <w:b/>
          <w:bCs/>
        </w:rPr>
        <w:t>Empathise</w:t>
      </w:r>
    </w:p>
    <w:p w14:paraId="48FEE1EC" w14:textId="2DCF6AA3" w:rsidR="000975F6" w:rsidRDefault="009A377F" w:rsidP="0016251F">
      <w:r>
        <w:t xml:space="preserve">Now that </w:t>
      </w:r>
      <w:r w:rsidR="003B355E">
        <w:t>Jane</w:t>
      </w:r>
      <w:r w:rsidR="00DA0409">
        <w:t xml:space="preserve"> </w:t>
      </w:r>
      <w:r w:rsidR="00DC130F">
        <w:t>understand</w:t>
      </w:r>
      <w:r w:rsidR="00DA0409">
        <w:t>s</w:t>
      </w:r>
      <w:r w:rsidR="00DC130F">
        <w:t xml:space="preserve"> </w:t>
      </w:r>
      <w:r w:rsidR="003B355E">
        <w:t>Joe</w:t>
      </w:r>
      <w:r w:rsidR="00DA0409">
        <w:t>’s</w:t>
      </w:r>
      <w:r w:rsidR="00021FA3">
        <w:t xml:space="preserve"> </w:t>
      </w:r>
      <w:r w:rsidR="00DC130F">
        <w:t xml:space="preserve">perspective, how could </w:t>
      </w:r>
      <w:r w:rsidR="003B355E">
        <w:t>Jane</w:t>
      </w:r>
      <w:r w:rsidR="00021FA3">
        <w:t xml:space="preserve"> </w:t>
      </w:r>
      <w:r w:rsidR="00782697">
        <w:t xml:space="preserve">empathise with </w:t>
      </w:r>
      <w:r w:rsidR="003B355E">
        <w:t>Joe</w:t>
      </w:r>
      <w:r w:rsidR="00782697">
        <w:t xml:space="preserve">?  </w:t>
      </w:r>
      <w:r w:rsidR="00BC7236">
        <w:t>Write a response that shows that Jane identifies with Joe</w:t>
      </w:r>
      <w:r w:rsidR="00021FA3">
        <w:t xml:space="preserve">’s </w:t>
      </w:r>
      <w:r w:rsidR="00782697">
        <w:t>emotions.</w:t>
      </w:r>
    </w:p>
    <w:p w14:paraId="35B764EF" w14:textId="14685ECC" w:rsidR="00BC7236" w:rsidRDefault="00E70271" w:rsidP="00021FA3">
      <w:sdt>
        <w:sdtPr>
          <w:id w:val="-2035028772"/>
          <w:placeholder>
            <w:docPart w:val="DefaultPlaceholder_-1854013440"/>
          </w:placeholder>
        </w:sdtPr>
        <w:sdtEndPr/>
        <w:sdtContent>
          <w:r w:rsidR="00092B60">
            <w:t xml:space="preserve">: </w:t>
          </w:r>
          <w:proofErr w:type="gramStart"/>
          <w:r w:rsidR="00092B60">
            <w:t>Joe ,</w:t>
          </w:r>
          <w:proofErr w:type="gramEnd"/>
          <w:r w:rsidR="00092B60">
            <w:t xml:space="preserve"> you just </w:t>
          </w:r>
          <w:r w:rsidR="00401634">
            <w:t xml:space="preserve">have told me you couldn’t give me the report on time , I would have understand that you </w:t>
          </w:r>
          <w:r w:rsidR="00403AF4">
            <w:t xml:space="preserve">were having bad time because you have never submitted the report </w:t>
          </w:r>
        </w:sdtContent>
      </w:sdt>
      <w:r w:rsidR="005033E3">
        <w:t xml:space="preserve">late and you are the most </w:t>
      </w:r>
      <w:proofErr w:type="spellStart"/>
      <w:r w:rsidR="005033E3">
        <w:t>valauable</w:t>
      </w:r>
      <w:proofErr w:type="spellEnd"/>
      <w:r w:rsidR="005033E3">
        <w:t xml:space="preserve"> employee of the company . By saying this </w:t>
      </w:r>
      <w:r w:rsidR="00B73B0A">
        <w:t xml:space="preserve">jane could </w:t>
      </w:r>
      <w:proofErr w:type="spellStart"/>
      <w:r w:rsidR="00B73B0A">
        <w:t>emoathise</w:t>
      </w:r>
      <w:proofErr w:type="spellEnd"/>
      <w:r w:rsidR="00B73B0A">
        <w:t xml:space="preserve"> with joe’s emotion.</w:t>
      </w:r>
    </w:p>
    <w:p w14:paraId="60ED67EE" w14:textId="42166B5E" w:rsidR="00BC7236" w:rsidRDefault="00BC7236" w:rsidP="00021FA3"/>
    <w:p w14:paraId="1BACCC39" w14:textId="77777777" w:rsidR="00BC7236" w:rsidRDefault="00BC7236" w:rsidP="00021FA3"/>
    <w:p w14:paraId="7BFAD656" w14:textId="5AEE72D6" w:rsidR="00380721" w:rsidRPr="006E0EA6" w:rsidRDefault="00380721" w:rsidP="00380721">
      <w:pPr>
        <w:pStyle w:val="Heading3"/>
        <w:rPr>
          <w:b/>
          <w:bCs/>
        </w:rPr>
      </w:pPr>
      <w:r w:rsidRPr="006E0EA6">
        <w:rPr>
          <w:b/>
          <w:bCs/>
        </w:rPr>
        <w:t>Apologise</w:t>
      </w:r>
    </w:p>
    <w:p w14:paraId="43704618" w14:textId="19A975DD" w:rsidR="00ED0C76" w:rsidRDefault="00380721" w:rsidP="00ED0C76">
      <w:r>
        <w:t xml:space="preserve">Include an apology if it is </w:t>
      </w:r>
      <w:r w:rsidR="00634A72">
        <w:t>appropriate</w:t>
      </w:r>
      <w:r>
        <w:t>.</w:t>
      </w:r>
      <w:r w:rsidR="006E705D">
        <w:t xml:space="preserve"> </w:t>
      </w:r>
    </w:p>
    <w:sdt>
      <w:sdtPr>
        <w:id w:val="737677256"/>
        <w:placeholder>
          <w:docPart w:val="DefaultPlaceholder_-1854013440"/>
        </w:placeholder>
      </w:sdtPr>
      <w:sdtEndPr/>
      <w:sdtContent>
        <w:p w14:paraId="151B4ECB" w14:textId="57E0B96B" w:rsidR="00BC7236" w:rsidRDefault="00A03C1A" w:rsidP="00ED0C76">
          <w:r>
            <w:t xml:space="preserve">: I am very sorry jane I couldn’t submit the report time and from now I promise that </w:t>
          </w:r>
          <w:r w:rsidR="00465772">
            <w:t xml:space="preserve">you aren’t going to receive report late from </w:t>
          </w:r>
          <w:proofErr w:type="gramStart"/>
          <w:r w:rsidR="00465772">
            <w:t>me ,</w:t>
          </w:r>
          <w:proofErr w:type="gramEnd"/>
          <w:r w:rsidR="00465772">
            <w:t xml:space="preserve"> for this time my sincere apologies.</w:t>
          </w:r>
        </w:p>
      </w:sdtContent>
    </w:sdt>
    <w:p w14:paraId="4E4B92C6" w14:textId="444A96AA" w:rsidR="00BC7236" w:rsidRDefault="00BC7236" w:rsidP="00ED0C76"/>
    <w:p w14:paraId="63A682D7" w14:textId="77777777" w:rsidR="0013641A" w:rsidRDefault="0013641A" w:rsidP="009E3575">
      <w:pPr>
        <w:pStyle w:val="Heading3"/>
      </w:pPr>
    </w:p>
    <w:p w14:paraId="3BFAFF55" w14:textId="62D01445" w:rsidR="00380721" w:rsidRPr="006E0EA6" w:rsidRDefault="009E3575" w:rsidP="009E3575">
      <w:pPr>
        <w:pStyle w:val="Heading3"/>
        <w:rPr>
          <w:b/>
          <w:bCs/>
        </w:rPr>
      </w:pPr>
      <w:r w:rsidRPr="006E0EA6">
        <w:rPr>
          <w:b/>
          <w:bCs/>
        </w:rPr>
        <w:t>Offer Solution</w:t>
      </w:r>
    </w:p>
    <w:p w14:paraId="6FA3AE95" w14:textId="50B968BB" w:rsidR="00782697" w:rsidRDefault="000A2081" w:rsidP="0016251F">
      <w:r>
        <w:t xml:space="preserve">What question could </w:t>
      </w:r>
      <w:r w:rsidR="0013641A">
        <w:t>Jane</w:t>
      </w:r>
      <w:r w:rsidR="0098101D">
        <w:t xml:space="preserve"> </w:t>
      </w:r>
      <w:r>
        <w:t xml:space="preserve">ask to help build </w:t>
      </w:r>
      <w:r w:rsidR="0013641A">
        <w:t>Joe</w:t>
      </w:r>
      <w:r>
        <w:t>’s involvement with potential solutions</w:t>
      </w:r>
      <w:r w:rsidR="00EC60C0">
        <w:t>?</w:t>
      </w:r>
      <w:r w:rsidR="009E3575">
        <w:t xml:space="preserve"> </w:t>
      </w:r>
    </w:p>
    <w:sdt>
      <w:sdtPr>
        <w:id w:val="-1847624717"/>
        <w:placeholder>
          <w:docPart w:val="DefaultPlaceholder_-1854013440"/>
        </w:placeholder>
      </w:sdtPr>
      <w:sdtEndPr/>
      <w:sdtContent>
        <w:p w14:paraId="73F3B5A2" w14:textId="7EE62B06" w:rsidR="0013641A" w:rsidRDefault="00FE5BC7" w:rsidP="0016251F">
          <w:r>
            <w:t xml:space="preserve">Jane could ask </w:t>
          </w:r>
          <w:r w:rsidR="002D2F92">
            <w:t xml:space="preserve">what do joe need to </w:t>
          </w:r>
          <w:r w:rsidR="00283FAD">
            <w:t xml:space="preserve">solve this problem and she could offer solution by sending joe on a vacation with his </w:t>
          </w:r>
          <w:proofErr w:type="gramStart"/>
          <w:r w:rsidR="00283FAD">
            <w:t>family .</w:t>
          </w:r>
          <w:proofErr w:type="gramEnd"/>
          <w:r w:rsidR="00283FAD">
            <w:t xml:space="preserve"> </w:t>
          </w:r>
        </w:p>
      </w:sdtContent>
    </w:sdt>
    <w:p w14:paraId="7E9CFB2E" w14:textId="77777777" w:rsidR="0013641A" w:rsidRDefault="0013641A" w:rsidP="0016251F"/>
    <w:p w14:paraId="64026772" w14:textId="77777777" w:rsidR="0013641A" w:rsidRDefault="0013641A" w:rsidP="0016251F"/>
    <w:p w14:paraId="0F3B14CD" w14:textId="77777777" w:rsidR="0013641A" w:rsidRDefault="0013641A" w:rsidP="0016251F"/>
    <w:p w14:paraId="6EFB087F" w14:textId="0A97AAC7" w:rsidR="00782697" w:rsidRDefault="00706B4C" w:rsidP="0016251F">
      <w:r>
        <w:t xml:space="preserve">Come up with a way for </w:t>
      </w:r>
      <w:r w:rsidR="0013641A">
        <w:t>Jane</w:t>
      </w:r>
      <w:r w:rsidR="00BE4F37">
        <w:t xml:space="preserve"> and </w:t>
      </w:r>
      <w:r w:rsidR="0013641A">
        <w:t>Joe</w:t>
      </w:r>
      <w:r w:rsidR="00BE4F37">
        <w:t xml:space="preserve"> </w:t>
      </w:r>
      <w:r>
        <w:t xml:space="preserve">to </w:t>
      </w:r>
      <w:r w:rsidR="00BE4F37">
        <w:t xml:space="preserve">settle on a solution.  </w:t>
      </w:r>
    </w:p>
    <w:sdt>
      <w:sdtPr>
        <w:id w:val="1392391084"/>
        <w:placeholder>
          <w:docPart w:val="DefaultPlaceholder_-1854013440"/>
        </w:placeholder>
      </w:sdtPr>
      <w:sdtEndPr/>
      <w:sdtContent>
        <w:p w14:paraId="777F39D4" w14:textId="1C40438F" w:rsidR="0013641A" w:rsidRDefault="00847551" w:rsidP="0016251F">
          <w:r>
            <w:t xml:space="preserve">Jane </w:t>
          </w:r>
          <w:r w:rsidR="00225CCD">
            <w:t>sent joe for a holiday and joe promised to jane it would</w:t>
          </w:r>
          <w:r w:rsidR="00B74396">
            <w:t>n’t happen after and can settle the situation.</w:t>
          </w:r>
        </w:p>
      </w:sdtContent>
    </w:sdt>
    <w:p w14:paraId="669267E2" w14:textId="77777777" w:rsidR="0013641A" w:rsidRDefault="0013641A" w:rsidP="0016251F"/>
    <w:p w14:paraId="5265C771" w14:textId="77777777" w:rsidR="0013641A" w:rsidRDefault="0013641A" w:rsidP="00BE4F37">
      <w:pPr>
        <w:pStyle w:val="Heading3"/>
      </w:pPr>
    </w:p>
    <w:p w14:paraId="76660FF1" w14:textId="14A328ED" w:rsidR="00BE4F37" w:rsidRPr="006E0EA6" w:rsidRDefault="00BE4F37" w:rsidP="00BE4F37">
      <w:pPr>
        <w:pStyle w:val="Heading3"/>
        <w:rPr>
          <w:b/>
          <w:bCs/>
        </w:rPr>
      </w:pPr>
      <w:r w:rsidRPr="006E0EA6">
        <w:rPr>
          <w:b/>
          <w:bCs/>
        </w:rPr>
        <w:t>Resolution</w:t>
      </w:r>
    </w:p>
    <w:p w14:paraId="447E7E05" w14:textId="7DB6E5FC" w:rsidR="00BE4F37" w:rsidRDefault="00BE4F37" w:rsidP="00BE4F37">
      <w:r>
        <w:t xml:space="preserve">How could </w:t>
      </w:r>
      <w:r w:rsidR="0013641A">
        <w:t>Jane</w:t>
      </w:r>
      <w:r>
        <w:t xml:space="preserve"> </w:t>
      </w:r>
      <w:r w:rsidR="00706B4C">
        <w:t xml:space="preserve">resolve </w:t>
      </w:r>
      <w:r w:rsidR="00B85CB9">
        <w:t xml:space="preserve">the </w:t>
      </w:r>
      <w:r w:rsidR="00706B4C">
        <w:t>conflict</w:t>
      </w:r>
      <w:r>
        <w:t xml:space="preserve">? </w:t>
      </w:r>
      <w:r w:rsidR="00EE0510">
        <w:t xml:space="preserve"> </w:t>
      </w:r>
      <w:r w:rsidR="0013641A">
        <w:t>Jane</w:t>
      </w:r>
      <w:r w:rsidR="00706B4C">
        <w:t xml:space="preserve"> needs to ensure that </w:t>
      </w:r>
      <w:r w:rsidR="0013641A">
        <w:t>Joe</w:t>
      </w:r>
      <w:r w:rsidR="00706B4C">
        <w:t xml:space="preserve"> agrees</w:t>
      </w:r>
      <w:r w:rsidR="000462C4">
        <w:t>.</w:t>
      </w:r>
      <w:r w:rsidR="00245C09">
        <w:t xml:space="preserve"> W</w:t>
      </w:r>
      <w:r w:rsidR="008C6F9D">
        <w:t xml:space="preserve">rite a response that outlines </w:t>
      </w:r>
      <w:r w:rsidR="00245C09">
        <w:t>appreciation for the solution.</w:t>
      </w:r>
    </w:p>
    <w:sdt>
      <w:sdtPr>
        <w:id w:val="1618175996"/>
        <w:placeholder>
          <w:docPart w:val="DefaultPlaceholder_-1854013440"/>
        </w:placeholder>
      </w:sdtPr>
      <w:sdtEndPr/>
      <w:sdtContent>
        <w:p w14:paraId="1C7C1298" w14:textId="699270CE" w:rsidR="0013641A" w:rsidRDefault="00A55810" w:rsidP="00BE4F37">
          <w:r>
            <w:t>Joe was very happy listening jane is sen</w:t>
          </w:r>
          <w:r w:rsidR="00BC31EC">
            <w:t>ding him on a holiday with his family and he thanked jane for this wonderful solution.</w:t>
          </w:r>
        </w:p>
      </w:sdtContent>
    </w:sdt>
    <w:p w14:paraId="201A467F" w14:textId="77777777" w:rsidR="0013641A" w:rsidRDefault="0013641A" w:rsidP="00BE4F37"/>
    <w:p w14:paraId="7CEA9636" w14:textId="77777777" w:rsidR="00EE0510" w:rsidRDefault="00EE0510" w:rsidP="00BE4F37"/>
    <w:p w14:paraId="40053B33" w14:textId="732D7117" w:rsidR="00B85CB9" w:rsidRPr="006E0EA6" w:rsidRDefault="00B85CB9" w:rsidP="00B85CB9">
      <w:pPr>
        <w:pStyle w:val="Heading3"/>
        <w:rPr>
          <w:b/>
          <w:bCs/>
        </w:rPr>
      </w:pPr>
      <w:r w:rsidRPr="006E0EA6">
        <w:rPr>
          <w:b/>
          <w:bCs/>
        </w:rPr>
        <w:t>Reconciliation</w:t>
      </w:r>
    </w:p>
    <w:p w14:paraId="23BCDF35" w14:textId="02F52D5C" w:rsidR="00B85CB9" w:rsidRDefault="00B85CB9" w:rsidP="00B85CB9">
      <w:r>
        <w:t xml:space="preserve">How could </w:t>
      </w:r>
      <w:r w:rsidR="0064712A">
        <w:t>Joe</w:t>
      </w:r>
      <w:r>
        <w:t xml:space="preserve"> reconcile</w:t>
      </w:r>
      <w:r w:rsidR="00D55F9B">
        <w:t xml:space="preserve"> </w:t>
      </w:r>
      <w:r w:rsidR="00F044D0">
        <w:t xml:space="preserve">the relationship </w:t>
      </w:r>
      <w:r w:rsidR="00D55F9B">
        <w:t xml:space="preserve">and let </w:t>
      </w:r>
      <w:r w:rsidR="0064712A">
        <w:t>Jane</w:t>
      </w:r>
      <w:r w:rsidR="00D55F9B">
        <w:t xml:space="preserve"> know that </w:t>
      </w:r>
      <w:r w:rsidR="0064712A">
        <w:t>s</w:t>
      </w:r>
      <w:r w:rsidR="00D55F9B">
        <w:t xml:space="preserve">he is important to </w:t>
      </w:r>
      <w:r w:rsidR="00F044D0">
        <w:t>h</w:t>
      </w:r>
      <w:r w:rsidR="0064712A">
        <w:t>im</w:t>
      </w:r>
      <w:r>
        <w:t>?</w:t>
      </w:r>
    </w:p>
    <w:sdt>
      <w:sdtPr>
        <w:id w:val="-989014408"/>
        <w:placeholder>
          <w:docPart w:val="DefaultPlaceholder_-1854013440"/>
        </w:placeholder>
      </w:sdtPr>
      <w:sdtEndPr/>
      <w:sdtContent>
        <w:p w14:paraId="12D9D992" w14:textId="475F781E" w:rsidR="0064712A" w:rsidRDefault="00602347" w:rsidP="00B85CB9">
          <w:r>
            <w:t xml:space="preserve">Joe could apologize to jane and </w:t>
          </w:r>
          <w:r w:rsidR="00374C19">
            <w:t xml:space="preserve">ensure her that it wouldn’t happen after this and continued their friendship </w:t>
          </w:r>
          <w:r w:rsidR="00823348">
            <w:t xml:space="preserve">as they were </w:t>
          </w:r>
          <w:proofErr w:type="spellStart"/>
          <w:r w:rsidR="00823348">
            <w:t>bestfriends</w:t>
          </w:r>
          <w:proofErr w:type="spellEnd"/>
          <w:r w:rsidR="00823348">
            <w:t>.</w:t>
          </w:r>
        </w:p>
      </w:sdtContent>
    </w:sdt>
    <w:p w14:paraId="25DCA81B" w14:textId="77777777" w:rsidR="0064712A" w:rsidRDefault="0064712A" w:rsidP="00B85CB9"/>
    <w:p w14:paraId="745B38D0" w14:textId="77777777" w:rsidR="0064712A" w:rsidRDefault="0064712A" w:rsidP="000975F6"/>
    <w:p w14:paraId="16650F0E" w14:textId="4180DB08" w:rsidR="000975F6" w:rsidRDefault="000975F6" w:rsidP="000975F6">
      <w:r>
        <w:t xml:space="preserve">How can </w:t>
      </w:r>
      <w:r w:rsidR="0064712A">
        <w:t>Jane</w:t>
      </w:r>
      <w:r w:rsidR="000462C4">
        <w:t xml:space="preserve"> let </w:t>
      </w:r>
      <w:r w:rsidR="0064712A">
        <w:t>Joe</w:t>
      </w:r>
      <w:r w:rsidR="000462C4">
        <w:t xml:space="preserve"> </w:t>
      </w:r>
      <w:r>
        <w:t xml:space="preserve">know </w:t>
      </w:r>
      <w:r w:rsidR="00E742EE">
        <w:t xml:space="preserve">she </w:t>
      </w:r>
      <w:r w:rsidR="000462C4">
        <w:t xml:space="preserve">is </w:t>
      </w:r>
      <w:r>
        <w:t>listening while</w:t>
      </w:r>
      <w:r w:rsidR="00E42C37">
        <w:t xml:space="preserve"> Joe</w:t>
      </w:r>
      <w:r w:rsidR="00E742EE">
        <w:t xml:space="preserve"> is </w:t>
      </w:r>
      <w:r>
        <w:t>talking?</w:t>
      </w:r>
    </w:p>
    <w:sdt>
      <w:sdtPr>
        <w:id w:val="-2131697219"/>
        <w:placeholder>
          <w:docPart w:val="DefaultPlaceholder_-1854013440"/>
        </w:placeholder>
      </w:sdtPr>
      <w:sdtEndPr/>
      <w:sdtContent>
        <w:p w14:paraId="5C7E1C26" w14:textId="34930368" w:rsidR="00E42C37" w:rsidRDefault="00823348" w:rsidP="000975F6">
          <w:r>
            <w:t xml:space="preserve">By agreeing with what joe said </w:t>
          </w:r>
          <w:r w:rsidR="00757809">
            <w:t xml:space="preserve">she can let joe understand </w:t>
          </w:r>
          <w:r w:rsidR="00A028DA">
            <w:t>she is listening.</w:t>
          </w:r>
        </w:p>
      </w:sdtContent>
    </w:sdt>
    <w:p w14:paraId="5044F5BF" w14:textId="16A58EB2" w:rsidR="00B33478" w:rsidRDefault="00B33478" w:rsidP="0016251F"/>
    <w:p w14:paraId="685FFF6E" w14:textId="77777777" w:rsidR="00706EAB" w:rsidRDefault="00706EAB" w:rsidP="0016251F"/>
    <w:p w14:paraId="7E474296" w14:textId="28BC749F" w:rsidR="00404509" w:rsidRDefault="00401FD5" w:rsidP="0016251F">
      <w:r>
        <w:t xml:space="preserve">What could </w:t>
      </w:r>
      <w:r w:rsidR="00E42C37">
        <w:t>Jane</w:t>
      </w:r>
      <w:r>
        <w:t xml:space="preserve"> do if </w:t>
      </w:r>
      <w:r w:rsidR="00E42C37">
        <w:t>Joe</w:t>
      </w:r>
      <w:r>
        <w:t xml:space="preserve"> started to withdraw from the conflict </w:t>
      </w:r>
      <w:r w:rsidR="00CD218B">
        <w:t>at any stage?</w:t>
      </w:r>
    </w:p>
    <w:sdt>
      <w:sdtPr>
        <w:id w:val="617795696"/>
        <w:placeholder>
          <w:docPart w:val="DefaultPlaceholder_-1854013440"/>
        </w:placeholder>
      </w:sdtPr>
      <w:sdtEndPr/>
      <w:sdtContent>
        <w:p w14:paraId="01DC937A" w14:textId="6B9A47A2" w:rsidR="00E42C37" w:rsidRDefault="00A028DA" w:rsidP="00401FD5">
          <w:r>
            <w:t xml:space="preserve">Jane could be very angry and might broke their long friendship bond </w:t>
          </w:r>
          <w:r w:rsidR="00704FD5">
            <w:t>if joe withdraw from the conflict at any time.</w:t>
          </w:r>
        </w:p>
      </w:sdtContent>
    </w:sdt>
    <w:p w14:paraId="073A6242" w14:textId="77777777" w:rsidR="00E42C37" w:rsidRDefault="00E42C37" w:rsidP="00401FD5"/>
    <w:p w14:paraId="71915C31" w14:textId="77777777" w:rsidR="00401FD5" w:rsidRDefault="00401FD5" w:rsidP="00401FD5"/>
    <w:bookmarkEnd w:id="0"/>
    <w:p w14:paraId="708AAF2C" w14:textId="3347EAC6" w:rsidR="00401FD5" w:rsidRDefault="00401FD5" w:rsidP="00401FD5"/>
    <w:sectPr w:rsidR="00401FD5" w:rsidSect="001333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F7AD5" w14:textId="77777777" w:rsidR="00E70271" w:rsidRDefault="00E70271" w:rsidP="00912467">
      <w:r>
        <w:separator/>
      </w:r>
    </w:p>
  </w:endnote>
  <w:endnote w:type="continuationSeparator" w:id="0">
    <w:p w14:paraId="7FAFB21F" w14:textId="77777777" w:rsidR="00E70271" w:rsidRDefault="00E70271" w:rsidP="00912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rebuchet MS"/>
    <w:charset w:val="00"/>
    <w:family w:val="auto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A842" w14:textId="7F59FABE" w:rsidR="000462C4" w:rsidRDefault="000462C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46FAB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C34C3" w14:textId="0E8537DC" w:rsidR="000462C4" w:rsidRDefault="000462C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404DC">
      <w:rPr>
        <w:noProof/>
      </w:rPr>
      <w:t>7</w:t>
    </w:r>
    <w:r>
      <w:rPr>
        <w:noProof/>
      </w:rPr>
      <w:fldChar w:fldCharType="end"/>
    </w:r>
    <w:r>
      <w:rPr>
        <w:noProof/>
      </w:rPr>
      <w:drawing>
        <wp:anchor distT="0" distB="0" distL="114300" distR="114300" simplePos="0" relativeHeight="251667456" behindDoc="1" locked="0" layoutInCell="1" allowOverlap="1" wp14:anchorId="3631D8BB" wp14:editId="31544CFC">
          <wp:simplePos x="0" y="0"/>
          <wp:positionH relativeFrom="column">
            <wp:posOffset>-1787525</wp:posOffset>
          </wp:positionH>
          <wp:positionV relativeFrom="paragraph">
            <wp:posOffset>-1059180</wp:posOffset>
          </wp:positionV>
          <wp:extent cx="8257540" cy="1765935"/>
          <wp:effectExtent l="0" t="0" r="0" b="12065"/>
          <wp:wrapNone/>
          <wp:docPr id="127" name="Picture 1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_140421_MPT_Leav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V="1">
                    <a:off x="0" y="0"/>
                    <a:ext cx="8257540" cy="176593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8333F" w14:textId="32BDAC9B" w:rsidR="000462C4" w:rsidRDefault="000462C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68F23E7" wp14:editId="1ADC0F35">
              <wp:simplePos x="0" y="0"/>
              <wp:positionH relativeFrom="column">
                <wp:posOffset>3546231</wp:posOffset>
              </wp:positionH>
              <wp:positionV relativeFrom="paragraph">
                <wp:posOffset>-2343052</wp:posOffset>
              </wp:positionV>
              <wp:extent cx="2702169" cy="1793630"/>
              <wp:effectExtent l="0" t="0" r="317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02169" cy="179363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7D148C" id="Rectangle 1" o:spid="_x0000_s1026" style="position:absolute;margin-left:279.25pt;margin-top:-184.5pt;width:212.75pt;height:1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" fillcolor="white [3212]" stroked="f"/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C430E6">
      <w:rPr>
        <w:noProof/>
      </w:rPr>
      <w:t>1</w:t>
    </w:r>
    <w:r>
      <w:rPr>
        <w:noProof/>
      </w:rPr>
      <w:fldChar w:fldCharType="end"/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A8544" wp14:editId="06C77C37">
              <wp:simplePos x="0" y="0"/>
              <wp:positionH relativeFrom="column">
                <wp:posOffset>-861060</wp:posOffset>
              </wp:positionH>
              <wp:positionV relativeFrom="paragraph">
                <wp:posOffset>168275</wp:posOffset>
              </wp:positionV>
              <wp:extent cx="7033944" cy="18815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33944" cy="188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640E8B" w14:textId="77777777" w:rsidR="000462C4" w:rsidRPr="00083346" w:rsidRDefault="000462C4">
                          <w:pPr>
                            <w:rPr>
                              <w:rFonts w:ascii="Arial" w:hAnsi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 xml:space="preserve">CRICOS Code: 00219C | RTO Code: 40939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AA854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67.8pt;margin-top:13.25pt;width:553.85pt;height:1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" filled="f" stroked="f">
              <v:textbox>
                <w:txbxContent>
                  <w:p w14:paraId="53640E8B" w14:textId="77777777" w:rsidR="000462C4" w:rsidRPr="00083346" w:rsidRDefault="000462C4">
                    <w:pPr>
                      <w:rPr>
                        <w:rFonts w:ascii="Arial" w:hAnsi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/>
                        <w:sz w:val="12"/>
                        <w:szCs w:val="12"/>
                      </w:rPr>
                      <w:t xml:space="preserve">CRICOS Code: 00219C | RTO Code: 40939               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05029" w14:textId="77777777" w:rsidR="00E70271" w:rsidRDefault="00E70271" w:rsidP="00912467">
      <w:r>
        <w:separator/>
      </w:r>
    </w:p>
  </w:footnote>
  <w:footnote w:type="continuationSeparator" w:id="0">
    <w:p w14:paraId="1F938528" w14:textId="77777777" w:rsidR="00E70271" w:rsidRDefault="00E70271" w:rsidP="00912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B7942" w14:textId="77777777" w:rsidR="000462C4" w:rsidRDefault="000462C4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4EC0B788" wp14:editId="524DBE56">
          <wp:simplePos x="0" y="0"/>
          <wp:positionH relativeFrom="column">
            <wp:posOffset>-1694815</wp:posOffset>
          </wp:positionH>
          <wp:positionV relativeFrom="paragraph">
            <wp:posOffset>-433070</wp:posOffset>
          </wp:positionV>
          <wp:extent cx="8257540" cy="1570355"/>
          <wp:effectExtent l="0" t="0" r="0" b="0"/>
          <wp:wrapNone/>
          <wp:docPr id="125" name="Picture 1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_140421_MPT_Leav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8257540" cy="157035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5173A" w14:textId="77777777" w:rsidR="000462C4" w:rsidRPr="00A93FFD" w:rsidRDefault="000462C4" w:rsidP="00A93FFD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B8BD298" wp14:editId="0E1AD389">
          <wp:simplePos x="0" y="0"/>
          <wp:positionH relativeFrom="column">
            <wp:posOffset>-1485900</wp:posOffset>
          </wp:positionH>
          <wp:positionV relativeFrom="paragraph">
            <wp:posOffset>8580120</wp:posOffset>
          </wp:positionV>
          <wp:extent cx="8024935" cy="1748938"/>
          <wp:effectExtent l="0" t="0" r="1905" b="3810"/>
          <wp:wrapNone/>
          <wp:docPr id="126" name="Picture 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_140421_MPT_Leav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4935" cy="1748938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334F" w14:textId="6667BF29" w:rsidR="000462C4" w:rsidRDefault="000462C4">
    <w:pPr>
      <w:pStyle w:val="Header"/>
    </w:pPr>
    <w:r w:rsidRPr="00083346">
      <w:rPr>
        <w:rFonts w:ascii="Arial" w:hAnsi="Arial"/>
        <w:noProof/>
      </w:rPr>
      <w:drawing>
        <wp:anchor distT="0" distB="0" distL="114300" distR="114300" simplePos="0" relativeHeight="251658240" behindDoc="1" locked="0" layoutInCell="1" allowOverlap="1" wp14:anchorId="0A1A2B3A" wp14:editId="1EF1FF0D">
          <wp:simplePos x="0" y="0"/>
          <wp:positionH relativeFrom="column">
            <wp:posOffset>-1504950</wp:posOffset>
          </wp:positionH>
          <wp:positionV relativeFrom="paragraph">
            <wp:posOffset>-400512</wp:posOffset>
          </wp:positionV>
          <wp:extent cx="8141691" cy="10854934"/>
          <wp:effectExtent l="0" t="0" r="0" b="3810"/>
          <wp:wrapNone/>
          <wp:docPr id="192" name="Picture 192" descr="PPT-140421-Powerpoint_Portrait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PPT-140421-Powerpoint_Portrait32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691" cy="1085493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COIT11239 Professional Communication Skills for ICT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02B4"/>
    <w:multiLevelType w:val="multilevel"/>
    <w:tmpl w:val="D2B60D0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" w15:restartNumberingAfterBreak="0">
    <w:nsid w:val="087A5E57"/>
    <w:multiLevelType w:val="hybridMultilevel"/>
    <w:tmpl w:val="F03CF470"/>
    <w:lvl w:ilvl="0" w:tplc="1DC0BB2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2CEA6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24E11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74576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127A4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C930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C07A3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86C27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46DA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526503"/>
    <w:multiLevelType w:val="hybridMultilevel"/>
    <w:tmpl w:val="BE2077BA"/>
    <w:lvl w:ilvl="0" w:tplc="9488A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72B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C64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9CC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2CA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6240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8A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0C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724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81361A"/>
    <w:multiLevelType w:val="hybridMultilevel"/>
    <w:tmpl w:val="61BE4840"/>
    <w:lvl w:ilvl="0" w:tplc="3EE0A5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F2FA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8847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6E8A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D8F7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BE69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8ED4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8FB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9E1E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F3650C"/>
    <w:multiLevelType w:val="hybridMultilevel"/>
    <w:tmpl w:val="B82E660E"/>
    <w:lvl w:ilvl="0" w:tplc="ADC625E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EE1C5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80F39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3002A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D03A4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2A0D8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D4A2B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92AB2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3070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5516BB"/>
    <w:multiLevelType w:val="hybridMultilevel"/>
    <w:tmpl w:val="6B08A44C"/>
    <w:lvl w:ilvl="0" w:tplc="66ECC9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80B0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6C8E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A220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18FC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000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1E48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2EE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5A96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D3138B"/>
    <w:multiLevelType w:val="hybridMultilevel"/>
    <w:tmpl w:val="A934ADB8"/>
    <w:lvl w:ilvl="0" w:tplc="B736026E">
      <w:start w:val="2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660B9"/>
    <w:multiLevelType w:val="hybridMultilevel"/>
    <w:tmpl w:val="D32CE07C"/>
    <w:lvl w:ilvl="0" w:tplc="70DC4A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D23E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38C2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CEF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29D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60D6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A8CB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68F9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6D6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C8334E"/>
    <w:multiLevelType w:val="hybridMultilevel"/>
    <w:tmpl w:val="CA0CC7BE"/>
    <w:lvl w:ilvl="0" w:tplc="5C6061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CBE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A235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A12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B60F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660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86CF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9412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3CDC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D07F08"/>
    <w:multiLevelType w:val="hybridMultilevel"/>
    <w:tmpl w:val="60C6EEB6"/>
    <w:lvl w:ilvl="0" w:tplc="83ACD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EA4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24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D2D0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8E0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4EE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C5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9A6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64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F18791F"/>
    <w:multiLevelType w:val="hybridMultilevel"/>
    <w:tmpl w:val="F7D41E34"/>
    <w:lvl w:ilvl="0" w:tplc="FAC02C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7AF9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88BD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EC2C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52DD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9468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FAB7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2E5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2E0D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C13525"/>
    <w:multiLevelType w:val="hybridMultilevel"/>
    <w:tmpl w:val="26EC9662"/>
    <w:lvl w:ilvl="0" w:tplc="9D6CE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828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34D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66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60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CA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D07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060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8A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0197CF5"/>
    <w:multiLevelType w:val="multilevel"/>
    <w:tmpl w:val="2F2AC25A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3" w15:restartNumberingAfterBreak="0">
    <w:nsid w:val="30CD5D77"/>
    <w:multiLevelType w:val="hybridMultilevel"/>
    <w:tmpl w:val="C8782DBA"/>
    <w:lvl w:ilvl="0" w:tplc="BF7220D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8EACB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5CC23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B25A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1296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FCE19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26E4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941D9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FCEC4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7D5265D"/>
    <w:multiLevelType w:val="hybridMultilevel"/>
    <w:tmpl w:val="FC004112"/>
    <w:lvl w:ilvl="0" w:tplc="99C0E0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9ED2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88E7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8C2D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66E3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E6AA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AC5A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FC09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44D2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8E2007E"/>
    <w:multiLevelType w:val="hybridMultilevel"/>
    <w:tmpl w:val="0386A900"/>
    <w:lvl w:ilvl="0" w:tplc="02DE7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A86AA">
      <w:start w:val="2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B00650">
      <w:start w:val="21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5C3410">
      <w:start w:val="21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A0BA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76B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4A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784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A1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B0D1E07"/>
    <w:multiLevelType w:val="hybridMultilevel"/>
    <w:tmpl w:val="56C89CA2"/>
    <w:lvl w:ilvl="0" w:tplc="77162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A83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52D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14B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83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EAD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18B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88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FC1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7B68F4"/>
    <w:multiLevelType w:val="hybridMultilevel"/>
    <w:tmpl w:val="5D8C1B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70518"/>
    <w:multiLevelType w:val="hybridMultilevel"/>
    <w:tmpl w:val="187A87AE"/>
    <w:lvl w:ilvl="0" w:tplc="AEF81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02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29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BA5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826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EA4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64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82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04B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78D346A"/>
    <w:multiLevelType w:val="hybridMultilevel"/>
    <w:tmpl w:val="2078F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C720D"/>
    <w:multiLevelType w:val="hybridMultilevel"/>
    <w:tmpl w:val="762E6858"/>
    <w:lvl w:ilvl="0" w:tplc="9006A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A864F8">
      <w:start w:val="27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01262">
      <w:start w:val="2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BC1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0E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D8A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C27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6A7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4F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320A9F"/>
    <w:multiLevelType w:val="multilevel"/>
    <w:tmpl w:val="615EDA9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2" w15:restartNumberingAfterBreak="0">
    <w:nsid w:val="4EC06FED"/>
    <w:multiLevelType w:val="hybridMultilevel"/>
    <w:tmpl w:val="292CE1B8"/>
    <w:lvl w:ilvl="0" w:tplc="EACA0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52B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47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0A5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E2F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CA2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02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EE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01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025563F"/>
    <w:multiLevelType w:val="hybridMultilevel"/>
    <w:tmpl w:val="E07A368C"/>
    <w:lvl w:ilvl="0" w:tplc="9946A84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EB6834"/>
    <w:multiLevelType w:val="hybridMultilevel"/>
    <w:tmpl w:val="D1624B36"/>
    <w:lvl w:ilvl="0" w:tplc="CAA6FE0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340A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8E90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7864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CCC4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66D7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0A02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24F0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8CDC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0061ACD"/>
    <w:multiLevelType w:val="hybridMultilevel"/>
    <w:tmpl w:val="D140458E"/>
    <w:lvl w:ilvl="0" w:tplc="CD027C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64BB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D6CF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E22D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8600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F63E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028B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423D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E2B5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1FC436C"/>
    <w:multiLevelType w:val="multilevel"/>
    <w:tmpl w:val="740A1B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4734FBA"/>
    <w:multiLevelType w:val="hybridMultilevel"/>
    <w:tmpl w:val="8C8C46A4"/>
    <w:lvl w:ilvl="0" w:tplc="9946A84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D0199"/>
    <w:multiLevelType w:val="multilevel"/>
    <w:tmpl w:val="EAAECF5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9" w15:restartNumberingAfterBreak="0">
    <w:nsid w:val="78906BD4"/>
    <w:multiLevelType w:val="hybridMultilevel"/>
    <w:tmpl w:val="02D62EDE"/>
    <w:lvl w:ilvl="0" w:tplc="9946A84C">
      <w:start w:val="1"/>
      <w:numFmt w:val="bullet"/>
      <w:lvlText w:val=""/>
      <w:lvlJc w:val="left"/>
      <w:pPr>
        <w:ind w:left="78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7ADD46FE"/>
    <w:multiLevelType w:val="hybridMultilevel"/>
    <w:tmpl w:val="81DAFC18"/>
    <w:lvl w:ilvl="0" w:tplc="D430D5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C283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6415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1A74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7ABA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843A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48CE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3411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5E14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BEA07E4"/>
    <w:multiLevelType w:val="hybridMultilevel"/>
    <w:tmpl w:val="C478E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10"/>
  </w:num>
  <w:num w:numId="4">
    <w:abstractNumId w:val="1"/>
  </w:num>
  <w:num w:numId="5">
    <w:abstractNumId w:val="14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30"/>
  </w:num>
  <w:num w:numId="11">
    <w:abstractNumId w:val="5"/>
  </w:num>
  <w:num w:numId="12">
    <w:abstractNumId w:val="13"/>
  </w:num>
  <w:num w:numId="13">
    <w:abstractNumId w:val="25"/>
  </w:num>
  <w:num w:numId="14">
    <w:abstractNumId w:val="26"/>
  </w:num>
  <w:num w:numId="15">
    <w:abstractNumId w:val="21"/>
  </w:num>
  <w:num w:numId="16">
    <w:abstractNumId w:val="12"/>
  </w:num>
  <w:num w:numId="17">
    <w:abstractNumId w:val="28"/>
  </w:num>
  <w:num w:numId="18">
    <w:abstractNumId w:val="0"/>
  </w:num>
  <w:num w:numId="19">
    <w:abstractNumId w:val="20"/>
  </w:num>
  <w:num w:numId="20">
    <w:abstractNumId w:val="18"/>
  </w:num>
  <w:num w:numId="21">
    <w:abstractNumId w:val="15"/>
  </w:num>
  <w:num w:numId="22">
    <w:abstractNumId w:val="16"/>
  </w:num>
  <w:num w:numId="23">
    <w:abstractNumId w:val="17"/>
  </w:num>
  <w:num w:numId="24">
    <w:abstractNumId w:val="11"/>
  </w:num>
  <w:num w:numId="25">
    <w:abstractNumId w:val="2"/>
  </w:num>
  <w:num w:numId="26">
    <w:abstractNumId w:val="22"/>
  </w:num>
  <w:num w:numId="27">
    <w:abstractNumId w:val="9"/>
  </w:num>
  <w:num w:numId="28">
    <w:abstractNumId w:val="19"/>
  </w:num>
  <w:num w:numId="29">
    <w:abstractNumId w:val="29"/>
  </w:num>
  <w:num w:numId="30">
    <w:abstractNumId w:val="23"/>
  </w:num>
  <w:num w:numId="31">
    <w:abstractNumId w:val="27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evenAndOddHeaders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tzCyMLA0NTExsDRW0lEKTi0uzszPAykwqgUAH9vMdywAAAA="/>
  </w:docVars>
  <w:rsids>
    <w:rsidRoot w:val="00FB2AB8"/>
    <w:rsid w:val="000002F6"/>
    <w:rsid w:val="00021FA3"/>
    <w:rsid w:val="00024474"/>
    <w:rsid w:val="00024D40"/>
    <w:rsid w:val="00027B20"/>
    <w:rsid w:val="00032727"/>
    <w:rsid w:val="000332E1"/>
    <w:rsid w:val="00035A05"/>
    <w:rsid w:val="000462C4"/>
    <w:rsid w:val="00046E9C"/>
    <w:rsid w:val="00053453"/>
    <w:rsid w:val="00060CE1"/>
    <w:rsid w:val="000611AC"/>
    <w:rsid w:val="00062908"/>
    <w:rsid w:val="0007532B"/>
    <w:rsid w:val="00077A7B"/>
    <w:rsid w:val="00082901"/>
    <w:rsid w:val="00083346"/>
    <w:rsid w:val="00090678"/>
    <w:rsid w:val="00092B60"/>
    <w:rsid w:val="00095313"/>
    <w:rsid w:val="000975F6"/>
    <w:rsid w:val="000A03F0"/>
    <w:rsid w:val="000A2081"/>
    <w:rsid w:val="000B5074"/>
    <w:rsid w:val="000C3E4A"/>
    <w:rsid w:val="000D084D"/>
    <w:rsid w:val="000D2F21"/>
    <w:rsid w:val="000D41C8"/>
    <w:rsid w:val="000D4773"/>
    <w:rsid w:val="000D6A9D"/>
    <w:rsid w:val="000D6F23"/>
    <w:rsid w:val="000E525F"/>
    <w:rsid w:val="000E6B77"/>
    <w:rsid w:val="000F1FD3"/>
    <w:rsid w:val="000F3BDA"/>
    <w:rsid w:val="001025BA"/>
    <w:rsid w:val="00106106"/>
    <w:rsid w:val="00123849"/>
    <w:rsid w:val="001310F9"/>
    <w:rsid w:val="00133329"/>
    <w:rsid w:val="00133DD1"/>
    <w:rsid w:val="00134A13"/>
    <w:rsid w:val="00134AC1"/>
    <w:rsid w:val="001350D8"/>
    <w:rsid w:val="0013641A"/>
    <w:rsid w:val="00145551"/>
    <w:rsid w:val="0016251F"/>
    <w:rsid w:val="00163123"/>
    <w:rsid w:val="00170DA3"/>
    <w:rsid w:val="00173A76"/>
    <w:rsid w:val="0017569D"/>
    <w:rsid w:val="001772B6"/>
    <w:rsid w:val="00180A8C"/>
    <w:rsid w:val="00196434"/>
    <w:rsid w:val="001A015A"/>
    <w:rsid w:val="001A15D1"/>
    <w:rsid w:val="001A1FC6"/>
    <w:rsid w:val="001A3D6A"/>
    <w:rsid w:val="001B02B7"/>
    <w:rsid w:val="001B199A"/>
    <w:rsid w:val="001B6E8A"/>
    <w:rsid w:val="001C04FD"/>
    <w:rsid w:val="001C57FC"/>
    <w:rsid w:val="001C7517"/>
    <w:rsid w:val="00201E4A"/>
    <w:rsid w:val="00210DDA"/>
    <w:rsid w:val="00211BA3"/>
    <w:rsid w:val="00211EC1"/>
    <w:rsid w:val="00215001"/>
    <w:rsid w:val="002239CB"/>
    <w:rsid w:val="00225CCD"/>
    <w:rsid w:val="00227305"/>
    <w:rsid w:val="00227E71"/>
    <w:rsid w:val="00236B27"/>
    <w:rsid w:val="002456B0"/>
    <w:rsid w:val="00245C09"/>
    <w:rsid w:val="00256356"/>
    <w:rsid w:val="00257387"/>
    <w:rsid w:val="00271F56"/>
    <w:rsid w:val="00273C13"/>
    <w:rsid w:val="002740DD"/>
    <w:rsid w:val="00283FAD"/>
    <w:rsid w:val="002872F0"/>
    <w:rsid w:val="002A633B"/>
    <w:rsid w:val="002A7A64"/>
    <w:rsid w:val="002C4B83"/>
    <w:rsid w:val="002C54A3"/>
    <w:rsid w:val="002D2F92"/>
    <w:rsid w:val="002D5198"/>
    <w:rsid w:val="002E563A"/>
    <w:rsid w:val="002E7CF5"/>
    <w:rsid w:val="002F5874"/>
    <w:rsid w:val="002F673C"/>
    <w:rsid w:val="002F7B46"/>
    <w:rsid w:val="00300527"/>
    <w:rsid w:val="00302D67"/>
    <w:rsid w:val="00306EDC"/>
    <w:rsid w:val="003070D4"/>
    <w:rsid w:val="003074C0"/>
    <w:rsid w:val="00310872"/>
    <w:rsid w:val="003154F9"/>
    <w:rsid w:val="00320EDD"/>
    <w:rsid w:val="00346FAB"/>
    <w:rsid w:val="00357611"/>
    <w:rsid w:val="00361EDE"/>
    <w:rsid w:val="00363916"/>
    <w:rsid w:val="00367564"/>
    <w:rsid w:val="003718C8"/>
    <w:rsid w:val="003745E0"/>
    <w:rsid w:val="00374C19"/>
    <w:rsid w:val="00380721"/>
    <w:rsid w:val="00380C27"/>
    <w:rsid w:val="0038425E"/>
    <w:rsid w:val="00385790"/>
    <w:rsid w:val="003878D5"/>
    <w:rsid w:val="00391A7F"/>
    <w:rsid w:val="003A6102"/>
    <w:rsid w:val="003B355E"/>
    <w:rsid w:val="003C21CD"/>
    <w:rsid w:val="003C33F4"/>
    <w:rsid w:val="003D0315"/>
    <w:rsid w:val="003E475C"/>
    <w:rsid w:val="003F418B"/>
    <w:rsid w:val="003F679C"/>
    <w:rsid w:val="003F6C27"/>
    <w:rsid w:val="004004B6"/>
    <w:rsid w:val="00401634"/>
    <w:rsid w:val="00401FD5"/>
    <w:rsid w:val="00403AF4"/>
    <w:rsid w:val="00404509"/>
    <w:rsid w:val="0041790C"/>
    <w:rsid w:val="00430625"/>
    <w:rsid w:val="00430EAE"/>
    <w:rsid w:val="004360E0"/>
    <w:rsid w:val="00437706"/>
    <w:rsid w:val="00442080"/>
    <w:rsid w:val="00443F3B"/>
    <w:rsid w:val="00454A5B"/>
    <w:rsid w:val="00455DE0"/>
    <w:rsid w:val="00462E19"/>
    <w:rsid w:val="00463A14"/>
    <w:rsid w:val="00465772"/>
    <w:rsid w:val="0047025D"/>
    <w:rsid w:val="00470795"/>
    <w:rsid w:val="00473733"/>
    <w:rsid w:val="00474BB0"/>
    <w:rsid w:val="004808CD"/>
    <w:rsid w:val="00482276"/>
    <w:rsid w:val="00483EFD"/>
    <w:rsid w:val="004A3230"/>
    <w:rsid w:val="004B3C35"/>
    <w:rsid w:val="004C27A2"/>
    <w:rsid w:val="004C445B"/>
    <w:rsid w:val="004E0743"/>
    <w:rsid w:val="0050076B"/>
    <w:rsid w:val="00500A99"/>
    <w:rsid w:val="005033E3"/>
    <w:rsid w:val="00514F27"/>
    <w:rsid w:val="00516DFF"/>
    <w:rsid w:val="00517743"/>
    <w:rsid w:val="00520CB6"/>
    <w:rsid w:val="00522E9E"/>
    <w:rsid w:val="00523B77"/>
    <w:rsid w:val="00537342"/>
    <w:rsid w:val="0054753D"/>
    <w:rsid w:val="005672F2"/>
    <w:rsid w:val="00567A8E"/>
    <w:rsid w:val="00572E9B"/>
    <w:rsid w:val="005730C9"/>
    <w:rsid w:val="0057636D"/>
    <w:rsid w:val="005851BA"/>
    <w:rsid w:val="00591FB5"/>
    <w:rsid w:val="005A328A"/>
    <w:rsid w:val="005C1481"/>
    <w:rsid w:val="005D1E45"/>
    <w:rsid w:val="005D22E4"/>
    <w:rsid w:val="005E25F6"/>
    <w:rsid w:val="005E4AE4"/>
    <w:rsid w:val="005E716D"/>
    <w:rsid w:val="005E71E1"/>
    <w:rsid w:val="005E793F"/>
    <w:rsid w:val="005F6433"/>
    <w:rsid w:val="00602347"/>
    <w:rsid w:val="00611C58"/>
    <w:rsid w:val="006121D3"/>
    <w:rsid w:val="006148D4"/>
    <w:rsid w:val="00621118"/>
    <w:rsid w:val="00621D57"/>
    <w:rsid w:val="00627F93"/>
    <w:rsid w:val="00631FAC"/>
    <w:rsid w:val="006329A3"/>
    <w:rsid w:val="00634A72"/>
    <w:rsid w:val="00635E95"/>
    <w:rsid w:val="0064712A"/>
    <w:rsid w:val="00651D04"/>
    <w:rsid w:val="0065284C"/>
    <w:rsid w:val="00656927"/>
    <w:rsid w:val="00665CE4"/>
    <w:rsid w:val="006703C7"/>
    <w:rsid w:val="00673C6A"/>
    <w:rsid w:val="00675FCF"/>
    <w:rsid w:val="00680D45"/>
    <w:rsid w:val="006917F1"/>
    <w:rsid w:val="00697373"/>
    <w:rsid w:val="00697C22"/>
    <w:rsid w:val="006A1111"/>
    <w:rsid w:val="006B5A0A"/>
    <w:rsid w:val="006B74E8"/>
    <w:rsid w:val="006C1584"/>
    <w:rsid w:val="006C6499"/>
    <w:rsid w:val="006D54BF"/>
    <w:rsid w:val="006D55B3"/>
    <w:rsid w:val="006E0EA6"/>
    <w:rsid w:val="006E705D"/>
    <w:rsid w:val="006F45B2"/>
    <w:rsid w:val="006F4E4A"/>
    <w:rsid w:val="00700900"/>
    <w:rsid w:val="00704FD5"/>
    <w:rsid w:val="00706B4C"/>
    <w:rsid w:val="00706EAB"/>
    <w:rsid w:val="00727290"/>
    <w:rsid w:val="00730A5B"/>
    <w:rsid w:val="00733CB9"/>
    <w:rsid w:val="00736851"/>
    <w:rsid w:val="00746BF2"/>
    <w:rsid w:val="00755E75"/>
    <w:rsid w:val="00757809"/>
    <w:rsid w:val="00763AF3"/>
    <w:rsid w:val="0077083E"/>
    <w:rsid w:val="00771B3A"/>
    <w:rsid w:val="00774AAC"/>
    <w:rsid w:val="00774EE0"/>
    <w:rsid w:val="007806D0"/>
    <w:rsid w:val="00782697"/>
    <w:rsid w:val="007A0586"/>
    <w:rsid w:val="007A0FDF"/>
    <w:rsid w:val="007A3FCE"/>
    <w:rsid w:val="007A4BDC"/>
    <w:rsid w:val="007B431C"/>
    <w:rsid w:val="007B501A"/>
    <w:rsid w:val="007B5F00"/>
    <w:rsid w:val="007C104F"/>
    <w:rsid w:val="007C12EC"/>
    <w:rsid w:val="007D10A1"/>
    <w:rsid w:val="007D45E6"/>
    <w:rsid w:val="007D5276"/>
    <w:rsid w:val="007D60E2"/>
    <w:rsid w:val="007E1370"/>
    <w:rsid w:val="007E2A75"/>
    <w:rsid w:val="007E7032"/>
    <w:rsid w:val="00803525"/>
    <w:rsid w:val="008057C7"/>
    <w:rsid w:val="00807A10"/>
    <w:rsid w:val="00807A31"/>
    <w:rsid w:val="008143F5"/>
    <w:rsid w:val="008170B6"/>
    <w:rsid w:val="0081752E"/>
    <w:rsid w:val="00821292"/>
    <w:rsid w:val="00823348"/>
    <w:rsid w:val="00824447"/>
    <w:rsid w:val="00843311"/>
    <w:rsid w:val="00847551"/>
    <w:rsid w:val="00854398"/>
    <w:rsid w:val="008649D4"/>
    <w:rsid w:val="00866326"/>
    <w:rsid w:val="0086636E"/>
    <w:rsid w:val="00866A5C"/>
    <w:rsid w:val="00866A6A"/>
    <w:rsid w:val="008775D3"/>
    <w:rsid w:val="00883BAA"/>
    <w:rsid w:val="008A2F91"/>
    <w:rsid w:val="008B411C"/>
    <w:rsid w:val="008C184F"/>
    <w:rsid w:val="008C6F9D"/>
    <w:rsid w:val="008D56C7"/>
    <w:rsid w:val="008F3147"/>
    <w:rsid w:val="008F477A"/>
    <w:rsid w:val="008F6D0D"/>
    <w:rsid w:val="009044AF"/>
    <w:rsid w:val="00912467"/>
    <w:rsid w:val="00915AAE"/>
    <w:rsid w:val="00920ABD"/>
    <w:rsid w:val="0092468F"/>
    <w:rsid w:val="00926BCC"/>
    <w:rsid w:val="00933017"/>
    <w:rsid w:val="00936504"/>
    <w:rsid w:val="009404DC"/>
    <w:rsid w:val="00942DDD"/>
    <w:rsid w:val="00951624"/>
    <w:rsid w:val="0095671E"/>
    <w:rsid w:val="009633C3"/>
    <w:rsid w:val="00967F83"/>
    <w:rsid w:val="009709B0"/>
    <w:rsid w:val="009739A5"/>
    <w:rsid w:val="0098101D"/>
    <w:rsid w:val="00984864"/>
    <w:rsid w:val="009A3089"/>
    <w:rsid w:val="009A377F"/>
    <w:rsid w:val="009A4AF0"/>
    <w:rsid w:val="009B5C6F"/>
    <w:rsid w:val="009C528E"/>
    <w:rsid w:val="009D0226"/>
    <w:rsid w:val="009D6EDC"/>
    <w:rsid w:val="009E10DE"/>
    <w:rsid w:val="009E3575"/>
    <w:rsid w:val="009F0EAD"/>
    <w:rsid w:val="009F161E"/>
    <w:rsid w:val="009F2383"/>
    <w:rsid w:val="00A028DA"/>
    <w:rsid w:val="00A02CA8"/>
    <w:rsid w:val="00A03C1A"/>
    <w:rsid w:val="00A1170D"/>
    <w:rsid w:val="00A122EF"/>
    <w:rsid w:val="00A1660B"/>
    <w:rsid w:val="00A266B3"/>
    <w:rsid w:val="00A27E0E"/>
    <w:rsid w:val="00A3128E"/>
    <w:rsid w:val="00A40276"/>
    <w:rsid w:val="00A41CF9"/>
    <w:rsid w:val="00A43AE9"/>
    <w:rsid w:val="00A46FA4"/>
    <w:rsid w:val="00A50610"/>
    <w:rsid w:val="00A51EDE"/>
    <w:rsid w:val="00A51F09"/>
    <w:rsid w:val="00A55810"/>
    <w:rsid w:val="00A643AD"/>
    <w:rsid w:val="00A75D1C"/>
    <w:rsid w:val="00A77894"/>
    <w:rsid w:val="00A80193"/>
    <w:rsid w:val="00A85060"/>
    <w:rsid w:val="00A93FFD"/>
    <w:rsid w:val="00A952C2"/>
    <w:rsid w:val="00AA57A4"/>
    <w:rsid w:val="00AB1475"/>
    <w:rsid w:val="00AC4477"/>
    <w:rsid w:val="00AC4C8C"/>
    <w:rsid w:val="00AD1CED"/>
    <w:rsid w:val="00AD7659"/>
    <w:rsid w:val="00AE6AAE"/>
    <w:rsid w:val="00AF0535"/>
    <w:rsid w:val="00AF30B4"/>
    <w:rsid w:val="00B056A6"/>
    <w:rsid w:val="00B06BCE"/>
    <w:rsid w:val="00B071BB"/>
    <w:rsid w:val="00B13531"/>
    <w:rsid w:val="00B141A9"/>
    <w:rsid w:val="00B15711"/>
    <w:rsid w:val="00B2219D"/>
    <w:rsid w:val="00B33478"/>
    <w:rsid w:val="00B4431A"/>
    <w:rsid w:val="00B46CF9"/>
    <w:rsid w:val="00B47E46"/>
    <w:rsid w:val="00B54335"/>
    <w:rsid w:val="00B607D9"/>
    <w:rsid w:val="00B66B3C"/>
    <w:rsid w:val="00B73B0A"/>
    <w:rsid w:val="00B74396"/>
    <w:rsid w:val="00B75AFD"/>
    <w:rsid w:val="00B85CB9"/>
    <w:rsid w:val="00B86781"/>
    <w:rsid w:val="00B9643D"/>
    <w:rsid w:val="00BB219B"/>
    <w:rsid w:val="00BB3A41"/>
    <w:rsid w:val="00BC207E"/>
    <w:rsid w:val="00BC21F3"/>
    <w:rsid w:val="00BC31EC"/>
    <w:rsid w:val="00BC7236"/>
    <w:rsid w:val="00BD7188"/>
    <w:rsid w:val="00BE0641"/>
    <w:rsid w:val="00BE117F"/>
    <w:rsid w:val="00BE4F37"/>
    <w:rsid w:val="00BE6D0D"/>
    <w:rsid w:val="00C06F3E"/>
    <w:rsid w:val="00C106D1"/>
    <w:rsid w:val="00C12321"/>
    <w:rsid w:val="00C1634C"/>
    <w:rsid w:val="00C23A89"/>
    <w:rsid w:val="00C27089"/>
    <w:rsid w:val="00C31766"/>
    <w:rsid w:val="00C31F14"/>
    <w:rsid w:val="00C33DF7"/>
    <w:rsid w:val="00C340AE"/>
    <w:rsid w:val="00C430E6"/>
    <w:rsid w:val="00C43EBE"/>
    <w:rsid w:val="00C4444C"/>
    <w:rsid w:val="00C47D77"/>
    <w:rsid w:val="00C603A3"/>
    <w:rsid w:val="00C64AEF"/>
    <w:rsid w:val="00C70836"/>
    <w:rsid w:val="00C77823"/>
    <w:rsid w:val="00C77E21"/>
    <w:rsid w:val="00C8349D"/>
    <w:rsid w:val="00CA3C4C"/>
    <w:rsid w:val="00CA45A1"/>
    <w:rsid w:val="00CD1AD7"/>
    <w:rsid w:val="00CD218B"/>
    <w:rsid w:val="00CD3022"/>
    <w:rsid w:val="00CE0F4E"/>
    <w:rsid w:val="00CE15C5"/>
    <w:rsid w:val="00CE77D7"/>
    <w:rsid w:val="00D1451C"/>
    <w:rsid w:val="00D27F86"/>
    <w:rsid w:val="00D403C3"/>
    <w:rsid w:val="00D4731D"/>
    <w:rsid w:val="00D55187"/>
    <w:rsid w:val="00D55F9B"/>
    <w:rsid w:val="00D62DB4"/>
    <w:rsid w:val="00D645B9"/>
    <w:rsid w:val="00D65759"/>
    <w:rsid w:val="00D67C81"/>
    <w:rsid w:val="00D71A88"/>
    <w:rsid w:val="00D83A1F"/>
    <w:rsid w:val="00DA0409"/>
    <w:rsid w:val="00DA20ED"/>
    <w:rsid w:val="00DA2CF2"/>
    <w:rsid w:val="00DA4E8E"/>
    <w:rsid w:val="00DA4FBF"/>
    <w:rsid w:val="00DA7EE0"/>
    <w:rsid w:val="00DC130F"/>
    <w:rsid w:val="00DD181D"/>
    <w:rsid w:val="00DD26EA"/>
    <w:rsid w:val="00DE25C2"/>
    <w:rsid w:val="00DF1E78"/>
    <w:rsid w:val="00DF26FD"/>
    <w:rsid w:val="00E049A4"/>
    <w:rsid w:val="00E229DB"/>
    <w:rsid w:val="00E25760"/>
    <w:rsid w:val="00E3006D"/>
    <w:rsid w:val="00E4088E"/>
    <w:rsid w:val="00E42C37"/>
    <w:rsid w:val="00E477D6"/>
    <w:rsid w:val="00E647FC"/>
    <w:rsid w:val="00E70271"/>
    <w:rsid w:val="00E737F5"/>
    <w:rsid w:val="00E742EE"/>
    <w:rsid w:val="00E75AD7"/>
    <w:rsid w:val="00E82568"/>
    <w:rsid w:val="00E8291B"/>
    <w:rsid w:val="00E93BB1"/>
    <w:rsid w:val="00E977C3"/>
    <w:rsid w:val="00EA7E12"/>
    <w:rsid w:val="00EB1899"/>
    <w:rsid w:val="00EC0CF0"/>
    <w:rsid w:val="00EC60C0"/>
    <w:rsid w:val="00ED0C76"/>
    <w:rsid w:val="00ED1AB2"/>
    <w:rsid w:val="00ED432F"/>
    <w:rsid w:val="00EE0510"/>
    <w:rsid w:val="00F01FB9"/>
    <w:rsid w:val="00F044D0"/>
    <w:rsid w:val="00F04F2B"/>
    <w:rsid w:val="00F0518A"/>
    <w:rsid w:val="00F12AC3"/>
    <w:rsid w:val="00F12C12"/>
    <w:rsid w:val="00F1422F"/>
    <w:rsid w:val="00F200B4"/>
    <w:rsid w:val="00F40F29"/>
    <w:rsid w:val="00F41E1F"/>
    <w:rsid w:val="00F47D30"/>
    <w:rsid w:val="00F51F18"/>
    <w:rsid w:val="00F5304B"/>
    <w:rsid w:val="00F53D98"/>
    <w:rsid w:val="00F548AC"/>
    <w:rsid w:val="00F60A42"/>
    <w:rsid w:val="00F630F6"/>
    <w:rsid w:val="00F631C3"/>
    <w:rsid w:val="00F66A98"/>
    <w:rsid w:val="00F713AA"/>
    <w:rsid w:val="00F81E6A"/>
    <w:rsid w:val="00F82E8C"/>
    <w:rsid w:val="00F96BAE"/>
    <w:rsid w:val="00FB0A8D"/>
    <w:rsid w:val="00FB2AB8"/>
    <w:rsid w:val="00FC683D"/>
    <w:rsid w:val="00FD1553"/>
    <w:rsid w:val="00FD4585"/>
    <w:rsid w:val="00FD49F8"/>
    <w:rsid w:val="00FD4F05"/>
    <w:rsid w:val="00FE06C2"/>
    <w:rsid w:val="00FE179D"/>
    <w:rsid w:val="00FE3418"/>
    <w:rsid w:val="00FE5BC7"/>
    <w:rsid w:val="00FF0398"/>
    <w:rsid w:val="00FF4E35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9C8E76"/>
  <w15:docId w15:val="{BC4C4CCF-3EA8-4F62-B5F5-D2D92195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0AE"/>
    <w:rPr>
      <w:rFonts w:ascii="Times New Roman" w:eastAsia="Times New Roman" w:hAnsi="Times New Roman" w:cs="Times New Roman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4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4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6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4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467"/>
  </w:style>
  <w:style w:type="paragraph" w:styleId="Footer">
    <w:name w:val="footer"/>
    <w:basedOn w:val="Normal"/>
    <w:link w:val="FooterChar"/>
    <w:uiPriority w:val="99"/>
    <w:unhideWhenUsed/>
    <w:rsid w:val="009124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467"/>
  </w:style>
  <w:style w:type="paragraph" w:styleId="BalloonText">
    <w:name w:val="Balloon Text"/>
    <w:basedOn w:val="Normal"/>
    <w:link w:val="BalloonTextChar"/>
    <w:uiPriority w:val="99"/>
    <w:semiHidden/>
    <w:unhideWhenUsed/>
    <w:rsid w:val="009124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467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45B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4C44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445B"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59"/>
    <w:rsid w:val="00C44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C57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D65759"/>
    <w:pPr>
      <w:autoSpaceDE w:val="0"/>
      <w:autoSpaceDN w:val="0"/>
      <w:adjustRightInd w:val="0"/>
    </w:pPr>
    <w:rPr>
      <w:rFonts w:ascii="Arial" w:hAnsi="Arial" w:cs="Arial"/>
      <w:color w:val="000000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D65759"/>
    <w:pPr>
      <w:spacing w:line="259" w:lineRule="auto"/>
      <w:outlineLvl w:val="9"/>
    </w:pPr>
    <w:rPr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657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575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65759"/>
    <w:rPr>
      <w:color w:val="0000FF" w:themeColor="hyperlink"/>
      <w:u w:val="single"/>
    </w:rPr>
  </w:style>
  <w:style w:type="paragraph" w:customStyle="1" w:styleId="Standard">
    <w:name w:val="Standard"/>
    <w:rsid w:val="00DF26FD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lang w:eastAsia="en-AU"/>
    </w:rPr>
  </w:style>
  <w:style w:type="paragraph" w:customStyle="1" w:styleId="TableContents">
    <w:name w:val="Table Contents"/>
    <w:basedOn w:val="Standard"/>
    <w:rsid w:val="00DF26FD"/>
    <w:pPr>
      <w:suppressLineNumbers/>
    </w:pPr>
  </w:style>
  <w:style w:type="paragraph" w:customStyle="1" w:styleId="TableHeading">
    <w:name w:val="Table Heading"/>
    <w:basedOn w:val="TableContents"/>
    <w:rsid w:val="00DF26FD"/>
    <w:pPr>
      <w:jc w:val="center"/>
    </w:pPr>
    <w:rPr>
      <w:b/>
      <w:bCs/>
      <w:i/>
      <w:iCs/>
    </w:rPr>
  </w:style>
  <w:style w:type="paragraph" w:customStyle="1" w:styleId="Illustration">
    <w:name w:val="Illustration"/>
    <w:basedOn w:val="Caption"/>
    <w:rsid w:val="00DF26FD"/>
    <w:pPr>
      <w:widowControl w:val="0"/>
      <w:suppressLineNumbers/>
      <w:suppressAutoHyphens/>
      <w:autoSpaceDN w:val="0"/>
      <w:spacing w:before="120" w:after="120"/>
      <w:textAlignment w:val="baseline"/>
    </w:pPr>
    <w:rPr>
      <w:rFonts w:eastAsia="Arial Unicode MS" w:cs="Tahoma"/>
      <w:color w:val="auto"/>
      <w:kern w:val="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26FD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26FD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extbody">
    <w:name w:val="Text body"/>
    <w:basedOn w:val="Standard"/>
    <w:rsid w:val="00DF26FD"/>
    <w:pPr>
      <w:spacing w:after="120"/>
    </w:pPr>
  </w:style>
  <w:style w:type="paragraph" w:styleId="TOC3">
    <w:name w:val="toc 3"/>
    <w:basedOn w:val="Normal"/>
    <w:next w:val="Normal"/>
    <w:autoRedefine/>
    <w:uiPriority w:val="39"/>
    <w:unhideWhenUsed/>
    <w:rsid w:val="00DF26FD"/>
    <w:pPr>
      <w:spacing w:after="100"/>
      <w:ind w:left="480"/>
    </w:pPr>
  </w:style>
  <w:style w:type="table" w:styleId="GridTable2-Accent1">
    <w:name w:val="Grid Table 2 Accent 1"/>
    <w:basedOn w:val="TableNormal"/>
    <w:uiPriority w:val="47"/>
    <w:rsid w:val="007B501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A5061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C33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4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4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F82E8C"/>
    <w:pPr>
      <w:spacing w:before="100" w:beforeAutospacing="1" w:after="100" w:afterAutospacing="1"/>
    </w:pPr>
  </w:style>
  <w:style w:type="table" w:styleId="GridTable2-Accent3">
    <w:name w:val="Grid Table 2 Accent 3"/>
    <w:basedOn w:val="TableNormal"/>
    <w:uiPriority w:val="47"/>
    <w:rsid w:val="00180A8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3">
    <w:name w:val="Grid Table 4 Accent 3"/>
    <w:basedOn w:val="Style1"/>
    <w:uiPriority w:val="49"/>
    <w:rsid w:val="0025738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Style1">
    <w:name w:val="Style1"/>
    <w:basedOn w:val="TableNormal"/>
    <w:uiPriority w:val="99"/>
    <w:rsid w:val="00133329"/>
    <w:tblPr/>
  </w:style>
  <w:style w:type="table" w:customStyle="1" w:styleId="Style2">
    <w:name w:val="Style2"/>
    <w:basedOn w:val="TableNormal"/>
    <w:uiPriority w:val="99"/>
    <w:rsid w:val="00133329"/>
    <w:tblPr/>
  </w:style>
  <w:style w:type="table" w:styleId="GridTable3-Accent3">
    <w:name w:val="Grid Table 3 Accent 3"/>
    <w:basedOn w:val="TableNormal"/>
    <w:uiPriority w:val="48"/>
    <w:rsid w:val="0013332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91F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17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01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0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49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88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740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24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20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398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772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2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3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5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eldj\Documents\courses\templates\P_TEM_0010_COV_ReportCover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401DB-C598-492E-886D-1E90462759AF}"/>
      </w:docPartPr>
      <w:docPartBody>
        <w:p w:rsidR="006B0357" w:rsidRDefault="00B54815">
          <w:r w:rsidRPr="00104D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90DD9B444E4685A73E36652B169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FEE2C-9EBF-4D9E-9113-F8A1DB4A5A97}"/>
      </w:docPartPr>
      <w:docPartBody>
        <w:p w:rsidR="00081D43" w:rsidRDefault="006B0357" w:rsidP="006B0357">
          <w:pPr>
            <w:pStyle w:val="9E90DD9B444E4685A73E36652B169F21"/>
          </w:pPr>
          <w:r w:rsidRPr="00104D2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rebuchet MS"/>
    <w:charset w:val="00"/>
    <w:family w:val="auto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15"/>
    <w:rsid w:val="00081D43"/>
    <w:rsid w:val="006B0357"/>
    <w:rsid w:val="00700012"/>
    <w:rsid w:val="00B5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0357"/>
    <w:rPr>
      <w:color w:val="808080"/>
    </w:rPr>
  </w:style>
  <w:style w:type="paragraph" w:customStyle="1" w:styleId="9E90DD9B444E4685A73E36652B169F21">
    <w:name w:val="9E90DD9B444E4685A73E36652B169F21"/>
    <w:rsid w:val="006B03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0B21DBE-6A77-4332-855C-B53FF01B1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P_TEM_0010_COV_ReportCoversheet</Template>
  <TotalTime>72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Shield</dc:creator>
  <cp:keywords/>
  <dc:description/>
  <cp:lastModifiedBy>Ashim Regmi</cp:lastModifiedBy>
  <cp:revision>84</cp:revision>
  <dcterms:created xsi:type="dcterms:W3CDTF">2021-10-20T05:12:00Z</dcterms:created>
  <dcterms:modified xsi:type="dcterms:W3CDTF">2022-03-30T08:51:00Z</dcterms:modified>
</cp:coreProperties>
</file>